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0A71" w14:textId="22EE3748" w:rsidR="00394A6D" w:rsidRPr="00320A60" w:rsidRDefault="00FF2E29" w:rsidP="00EC1C06">
      <w:pPr>
        <w:pStyle w:val="Title"/>
        <w:spacing w:before="60" w:after="60"/>
        <w:jc w:val="center"/>
      </w:pPr>
      <w:sdt>
        <w:sdtPr>
          <w:alias w:val="Enter your name:"/>
          <w:tag w:val=""/>
          <w:id w:val="-328297061"/>
          <w:placeholder>
            <w:docPart w:val="FA4EB6A7EE854E9292028AD980DC7FA1"/>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43E85" w:rsidRPr="00320A60">
            <w:t>Blake Wilson</w:t>
          </w:r>
        </w:sdtContent>
      </w:sdt>
    </w:p>
    <w:p w14:paraId="10BBAA4C" w14:textId="433B3BD0" w:rsidR="00EC1C06" w:rsidRPr="007B00BD" w:rsidRDefault="00EC1C06" w:rsidP="00EC1C06">
      <w:pPr>
        <w:spacing w:before="60" w:after="60"/>
        <w:contextualSpacing/>
        <w:jc w:val="center"/>
        <w:rPr>
          <w:b/>
          <w:bCs/>
          <w:sz w:val="28"/>
          <w:szCs w:val="28"/>
        </w:rPr>
      </w:pPr>
      <w:r w:rsidRPr="007B00BD">
        <w:rPr>
          <w:b/>
          <w:bCs/>
          <w:sz w:val="28"/>
          <w:szCs w:val="28"/>
        </w:rPr>
        <w:t>Graduate Research Assistant for the Quantum Science Center and Elmore Center</w:t>
      </w:r>
    </w:p>
    <w:p w14:paraId="0B34BCC1" w14:textId="77777777" w:rsidR="00EC1C06" w:rsidRPr="00EC1C06" w:rsidRDefault="000B3670" w:rsidP="00EC1C06">
      <w:pPr>
        <w:spacing w:before="60" w:after="60"/>
        <w:contextualSpacing/>
        <w:jc w:val="center"/>
        <w:rPr>
          <w:sz w:val="24"/>
          <w:szCs w:val="24"/>
        </w:rPr>
      </w:pPr>
      <w:proofErr w:type="spellStart"/>
      <w:r w:rsidRPr="00EC1C06">
        <w:rPr>
          <w:sz w:val="24"/>
          <w:szCs w:val="24"/>
        </w:rPr>
        <w:t>Birck</w:t>
      </w:r>
      <w:proofErr w:type="spellEnd"/>
      <w:r w:rsidRPr="00EC1C06">
        <w:rPr>
          <w:sz w:val="24"/>
          <w:szCs w:val="24"/>
        </w:rPr>
        <w:t xml:space="preserve"> Nanotechnology Center</w:t>
      </w:r>
      <w:r w:rsidR="00CC75DB" w:rsidRPr="00EC1C06">
        <w:rPr>
          <w:sz w:val="24"/>
          <w:szCs w:val="24"/>
        </w:rPr>
        <w:t xml:space="preserve">, </w:t>
      </w:r>
      <w:r w:rsidRPr="00EC1C06">
        <w:rPr>
          <w:sz w:val="24"/>
          <w:szCs w:val="24"/>
        </w:rPr>
        <w:t xml:space="preserve">West Lafayette, IN 47907 </w:t>
      </w:r>
    </w:p>
    <w:p w14:paraId="40C9D91C" w14:textId="1A9AE476" w:rsidR="00EC1C06" w:rsidRPr="00EC1C06" w:rsidRDefault="00EC1C06" w:rsidP="00EC1C06">
      <w:pPr>
        <w:spacing w:before="60" w:after="60"/>
        <w:contextualSpacing/>
        <w:jc w:val="center"/>
        <w:rPr>
          <w:rStyle w:val="Hyperlink"/>
          <w:sz w:val="24"/>
          <w:szCs w:val="24"/>
        </w:rPr>
      </w:pPr>
      <w:r w:rsidRPr="00EC1C06">
        <w:rPr>
          <w:sz w:val="24"/>
          <w:szCs w:val="24"/>
        </w:rPr>
        <w:t xml:space="preserve">Phone: </w:t>
      </w:r>
      <w:r w:rsidR="000B3670" w:rsidRPr="00EC1C06">
        <w:rPr>
          <w:sz w:val="24"/>
          <w:szCs w:val="24"/>
        </w:rPr>
        <w:t>317-504-</w:t>
      </w:r>
      <w:r w:rsidR="00953ACB" w:rsidRPr="00EC1C06">
        <w:rPr>
          <w:sz w:val="24"/>
          <w:szCs w:val="24"/>
        </w:rPr>
        <w:t>7</w:t>
      </w:r>
      <w:r w:rsidR="000B3670" w:rsidRPr="00EC1C06">
        <w:rPr>
          <w:sz w:val="24"/>
          <w:szCs w:val="24"/>
        </w:rPr>
        <w:t>249</w:t>
      </w:r>
      <w:r w:rsidR="007D00B3" w:rsidRPr="00EC1C06">
        <w:rPr>
          <w:sz w:val="24"/>
          <w:szCs w:val="24"/>
        </w:rPr>
        <w:t> |</w:t>
      </w:r>
      <w:r w:rsidRPr="00EC1C06">
        <w:rPr>
          <w:sz w:val="24"/>
          <w:szCs w:val="24"/>
        </w:rPr>
        <w:t xml:space="preserve"> Email:</w:t>
      </w:r>
      <w:r w:rsidR="007D00B3" w:rsidRPr="00EC1C06">
        <w:rPr>
          <w:sz w:val="24"/>
          <w:szCs w:val="24"/>
        </w:rPr>
        <w:t> </w:t>
      </w:r>
      <w:hyperlink r:id="rId8" w:history="1">
        <w:r w:rsidR="000B3670" w:rsidRPr="00EC1C06">
          <w:rPr>
            <w:rStyle w:val="Hyperlink"/>
            <w:sz w:val="24"/>
            <w:szCs w:val="24"/>
          </w:rPr>
          <w:t>wilso692@purdue.edu</w:t>
        </w:r>
      </w:hyperlink>
      <w:r w:rsidR="00EC431B" w:rsidRPr="00EC1C06">
        <w:rPr>
          <w:rStyle w:val="Hyperlink"/>
          <w:sz w:val="24"/>
          <w:szCs w:val="24"/>
          <w:u w:val="none"/>
        </w:rPr>
        <w:t xml:space="preserve"> </w:t>
      </w:r>
    </w:p>
    <w:p w14:paraId="326DF32F" w14:textId="777EE57A" w:rsidR="00EC1C06" w:rsidRDefault="0034157D" w:rsidP="00EC1C06">
      <w:pPr>
        <w:spacing w:before="60" w:after="60"/>
        <w:contextualSpacing/>
        <w:jc w:val="center"/>
        <w:rPr>
          <w:rStyle w:val="Hyperlink"/>
          <w:sz w:val="24"/>
          <w:szCs w:val="24"/>
          <w:u w:val="none"/>
        </w:rPr>
      </w:pPr>
      <w:r w:rsidRPr="00EC1C06">
        <w:rPr>
          <w:rStyle w:val="Hyperlink"/>
          <w:sz w:val="24"/>
          <w:szCs w:val="24"/>
          <w:u w:val="none"/>
        </w:rPr>
        <w:t xml:space="preserve">Personal Website: </w:t>
      </w:r>
      <w:hyperlink r:id="rId9" w:history="1">
        <w:r w:rsidRPr="00EC1C06">
          <w:rPr>
            <w:rStyle w:val="Hyperlink"/>
            <w:sz w:val="24"/>
            <w:szCs w:val="24"/>
          </w:rPr>
          <w:t>http://www.blakewilson.org</w:t>
        </w:r>
      </w:hyperlink>
      <w:r w:rsidRPr="00EC1C06">
        <w:rPr>
          <w:rStyle w:val="Hyperlink"/>
          <w:sz w:val="24"/>
          <w:szCs w:val="24"/>
          <w:u w:val="none"/>
        </w:rPr>
        <w:t xml:space="preserve"> </w:t>
      </w:r>
    </w:p>
    <w:p w14:paraId="5A3673FA" w14:textId="760C24FE" w:rsidR="00C06063" w:rsidRDefault="00C06063" w:rsidP="00EC1C06">
      <w:pPr>
        <w:spacing w:before="60" w:after="60"/>
        <w:contextualSpacing/>
        <w:jc w:val="center"/>
        <w:rPr>
          <w:rStyle w:val="Hyperlink"/>
          <w:sz w:val="24"/>
          <w:szCs w:val="24"/>
          <w:u w:val="none"/>
        </w:rPr>
      </w:pPr>
    </w:p>
    <w:p w14:paraId="4AF4290C" w14:textId="3CF43A6B" w:rsidR="00C06063" w:rsidRDefault="00C06063" w:rsidP="00C06063">
      <w:pPr>
        <w:pStyle w:val="Heading1"/>
        <w:rPr>
          <w:rStyle w:val="Hyperlink"/>
          <w:color w:val="000000" w:themeColor="text1"/>
          <w:u w:val="none"/>
        </w:rPr>
      </w:pPr>
      <w:r w:rsidRPr="00C06063">
        <w:rPr>
          <w:rStyle w:val="Hyperlink"/>
          <w:color w:val="000000" w:themeColor="text1"/>
        </w:rPr>
        <w:t>Summary</w:t>
      </w:r>
    </w:p>
    <w:p w14:paraId="0071FEAE" w14:textId="130B37E1" w:rsidR="00C06063" w:rsidRPr="00C06063" w:rsidRDefault="00826575" w:rsidP="00C06063">
      <w:pPr>
        <w:rPr>
          <w:rStyle w:val="Hyperlink"/>
          <w:color w:val="404040" w:themeColor="text1" w:themeTint="BF"/>
          <w:u w:val="none"/>
        </w:rPr>
      </w:pPr>
      <w:r>
        <w:rPr>
          <w:rStyle w:val="Hyperlink"/>
          <w:color w:val="404040" w:themeColor="text1" w:themeTint="BF"/>
          <w:u w:val="none"/>
        </w:rPr>
        <w:t xml:space="preserve">Mr. Wilson is a Ph.D. student developing software and theory for quantum </w:t>
      </w:r>
      <w:r w:rsidR="00347D21">
        <w:rPr>
          <w:rStyle w:val="Hyperlink"/>
          <w:color w:val="404040" w:themeColor="text1" w:themeTint="BF"/>
          <w:u w:val="none"/>
        </w:rPr>
        <w:t xml:space="preserve">and classical machine learning </w:t>
      </w:r>
      <w:r>
        <w:rPr>
          <w:rStyle w:val="Hyperlink"/>
          <w:color w:val="404040" w:themeColor="text1" w:themeTint="BF"/>
          <w:u w:val="none"/>
        </w:rPr>
        <w:t xml:space="preserve">algorithms </w:t>
      </w:r>
      <w:r w:rsidR="00F53794">
        <w:rPr>
          <w:rStyle w:val="Hyperlink"/>
          <w:color w:val="404040" w:themeColor="text1" w:themeTint="BF"/>
          <w:u w:val="none"/>
        </w:rPr>
        <w:t>applied to</w:t>
      </w:r>
      <w:r>
        <w:rPr>
          <w:rStyle w:val="Hyperlink"/>
          <w:color w:val="404040" w:themeColor="text1" w:themeTint="BF"/>
          <w:u w:val="none"/>
        </w:rPr>
        <w:t xml:space="preserve"> inverse design</w:t>
      </w:r>
      <w:r w:rsidR="00347D21">
        <w:rPr>
          <w:rStyle w:val="Hyperlink"/>
          <w:color w:val="404040" w:themeColor="text1" w:themeTint="BF"/>
          <w:u w:val="none"/>
        </w:rPr>
        <w:t>, optimization,</w:t>
      </w:r>
      <w:r>
        <w:rPr>
          <w:rStyle w:val="Hyperlink"/>
          <w:color w:val="404040" w:themeColor="text1" w:themeTint="BF"/>
          <w:u w:val="none"/>
        </w:rPr>
        <w:t xml:space="preserve"> and characterization of </w:t>
      </w:r>
      <w:r w:rsidR="00347D21">
        <w:rPr>
          <w:rStyle w:val="Hyperlink"/>
          <w:color w:val="404040" w:themeColor="text1" w:themeTint="BF"/>
          <w:u w:val="none"/>
        </w:rPr>
        <w:t>photonic</w:t>
      </w:r>
      <w:r>
        <w:rPr>
          <w:rStyle w:val="Hyperlink"/>
          <w:color w:val="404040" w:themeColor="text1" w:themeTint="BF"/>
          <w:u w:val="none"/>
        </w:rPr>
        <w:t xml:space="preserve"> systems</w:t>
      </w:r>
      <w:r w:rsidR="00347D21">
        <w:rPr>
          <w:rStyle w:val="Hyperlink"/>
          <w:color w:val="404040" w:themeColor="text1" w:themeTint="BF"/>
          <w:u w:val="none"/>
        </w:rPr>
        <w:t>.</w:t>
      </w:r>
      <w:r>
        <w:rPr>
          <w:rStyle w:val="Hyperlink"/>
          <w:color w:val="404040" w:themeColor="text1" w:themeTint="BF"/>
          <w:u w:val="none"/>
        </w:rPr>
        <w:t xml:space="preserve"> </w:t>
      </w:r>
      <w:r w:rsidR="00347D21">
        <w:rPr>
          <w:rStyle w:val="Hyperlink"/>
          <w:color w:val="404040" w:themeColor="text1" w:themeTint="BF"/>
          <w:u w:val="none"/>
        </w:rPr>
        <w:t>S</w:t>
      </w:r>
      <w:r>
        <w:rPr>
          <w:rStyle w:val="Hyperlink"/>
          <w:color w:val="404040" w:themeColor="text1" w:themeTint="BF"/>
          <w:u w:val="none"/>
        </w:rPr>
        <w:t>pecifically</w:t>
      </w:r>
      <w:r w:rsidR="00347D21">
        <w:rPr>
          <w:rStyle w:val="Hyperlink"/>
          <w:color w:val="404040" w:themeColor="text1" w:themeTint="BF"/>
          <w:u w:val="none"/>
        </w:rPr>
        <w:t>, Wilson focuses on</w:t>
      </w:r>
      <w:r>
        <w:rPr>
          <w:rStyle w:val="Hyperlink"/>
          <w:color w:val="404040" w:themeColor="text1" w:themeTint="BF"/>
          <w:u w:val="none"/>
        </w:rPr>
        <w:t xml:space="preserve"> </w:t>
      </w:r>
      <w:r w:rsidR="00347D21">
        <w:rPr>
          <w:rStyle w:val="Hyperlink"/>
          <w:color w:val="404040" w:themeColor="text1" w:themeTint="BF"/>
          <w:u w:val="none"/>
        </w:rPr>
        <w:t xml:space="preserve">machine learning assisted global optimization of </w:t>
      </w:r>
      <w:proofErr w:type="spellStart"/>
      <w:r>
        <w:rPr>
          <w:rStyle w:val="Hyperlink"/>
          <w:color w:val="404040" w:themeColor="text1" w:themeTint="BF"/>
          <w:u w:val="none"/>
        </w:rPr>
        <w:t>metastructure</w:t>
      </w:r>
      <w:r w:rsidR="00347D21">
        <w:rPr>
          <w:rStyle w:val="Hyperlink"/>
          <w:color w:val="404040" w:themeColor="text1" w:themeTint="BF"/>
          <w:u w:val="none"/>
        </w:rPr>
        <w:t>s</w:t>
      </w:r>
      <w:proofErr w:type="spellEnd"/>
      <w:r>
        <w:rPr>
          <w:rStyle w:val="Hyperlink"/>
          <w:color w:val="404040" w:themeColor="text1" w:themeTint="BF"/>
          <w:u w:val="none"/>
        </w:rPr>
        <w:t xml:space="preserve">, cryptographic </w:t>
      </w:r>
      <w:r w:rsidR="00347D21">
        <w:rPr>
          <w:rStyle w:val="Hyperlink"/>
          <w:color w:val="404040" w:themeColor="text1" w:themeTint="BF"/>
          <w:u w:val="none"/>
        </w:rPr>
        <w:t>plasmonic</w:t>
      </w:r>
      <w:r>
        <w:rPr>
          <w:rStyle w:val="Hyperlink"/>
          <w:color w:val="404040" w:themeColor="text1" w:themeTint="BF"/>
          <w:u w:val="none"/>
        </w:rPr>
        <w:t xml:space="preserve"> systems, and </w:t>
      </w:r>
      <w:r w:rsidR="00347D21">
        <w:rPr>
          <w:rStyle w:val="Hyperlink"/>
          <w:color w:val="404040" w:themeColor="text1" w:themeTint="BF"/>
          <w:u w:val="none"/>
        </w:rPr>
        <w:t>variational quantum algorithms for inverse design</w:t>
      </w:r>
      <w:r>
        <w:rPr>
          <w:rStyle w:val="Hyperlink"/>
          <w:color w:val="404040" w:themeColor="text1" w:themeTint="BF"/>
          <w:u w:val="none"/>
        </w:rPr>
        <w:t>. With a strong background in algorithm design and analysis, Wilson</w:t>
      </w:r>
      <w:r w:rsidR="00F53794">
        <w:rPr>
          <w:rStyle w:val="Hyperlink"/>
          <w:color w:val="404040" w:themeColor="text1" w:themeTint="BF"/>
          <w:u w:val="none"/>
        </w:rPr>
        <w:t>’s ideas are often at</w:t>
      </w:r>
      <w:r w:rsidR="00347D21">
        <w:rPr>
          <w:rStyle w:val="Hyperlink"/>
          <w:color w:val="404040" w:themeColor="text1" w:themeTint="BF"/>
          <w:u w:val="none"/>
        </w:rPr>
        <w:t xml:space="preserve"> the intersection between computer science and physics, </w:t>
      </w:r>
      <w:r>
        <w:rPr>
          <w:rStyle w:val="Hyperlink"/>
          <w:color w:val="404040" w:themeColor="text1" w:themeTint="BF"/>
          <w:u w:val="none"/>
        </w:rPr>
        <w:t>develop</w:t>
      </w:r>
      <w:r w:rsidR="00347D21">
        <w:rPr>
          <w:rStyle w:val="Hyperlink"/>
          <w:color w:val="404040" w:themeColor="text1" w:themeTint="BF"/>
          <w:u w:val="none"/>
        </w:rPr>
        <w:t>ing</w:t>
      </w:r>
      <w:r>
        <w:rPr>
          <w:rStyle w:val="Hyperlink"/>
          <w:color w:val="404040" w:themeColor="text1" w:themeTint="BF"/>
          <w:u w:val="none"/>
        </w:rPr>
        <w:t xml:space="preserve"> techniques in combinatorics, machine learning theory, and quantum information to design condensed matter systems. </w:t>
      </w:r>
    </w:p>
    <w:p w14:paraId="12879A86" w14:textId="773FCCBC" w:rsidR="001F45A8" w:rsidRDefault="001F45A8" w:rsidP="007B00BD">
      <w:pPr>
        <w:pStyle w:val="Heading1"/>
      </w:pPr>
      <w:r>
        <w:t>Education</w:t>
      </w:r>
    </w:p>
    <w:p w14:paraId="10E4C10A" w14:textId="544971AE" w:rsidR="00F53794" w:rsidRDefault="00F53794" w:rsidP="00F53794">
      <w:pPr>
        <w:pStyle w:val="Heading2"/>
        <w:tabs>
          <w:tab w:val="right" w:pos="10170"/>
        </w:tabs>
        <w:rPr>
          <w:rFonts w:cstheme="minorHAnsi"/>
          <w:szCs w:val="22"/>
        </w:rPr>
      </w:pPr>
      <w:r>
        <w:t>Ph.D. Electrical and computer engineering</w:t>
      </w:r>
      <w:r>
        <w:tab/>
      </w:r>
      <w:r w:rsidRPr="00FF24A0">
        <w:rPr>
          <w:rFonts w:asciiTheme="minorHAnsi" w:hAnsiTheme="minorHAnsi" w:cstheme="minorHAnsi"/>
          <w:szCs w:val="22"/>
        </w:rPr>
        <w:t>20</w:t>
      </w:r>
      <w:r>
        <w:rPr>
          <w:rFonts w:asciiTheme="minorHAnsi" w:hAnsiTheme="minorHAnsi" w:cstheme="minorHAnsi"/>
          <w:szCs w:val="22"/>
        </w:rPr>
        <w:t>19</w:t>
      </w:r>
      <w:r w:rsidRPr="00FF24A0">
        <w:rPr>
          <w:rFonts w:cstheme="minorHAnsi"/>
          <w:szCs w:val="22"/>
        </w:rPr>
        <w:t>-present</w:t>
      </w:r>
    </w:p>
    <w:p w14:paraId="605BEF26" w14:textId="3ABD5201" w:rsidR="00372D5A" w:rsidRPr="00372D5A" w:rsidRDefault="00F53794" w:rsidP="00372D5A">
      <w:pPr>
        <w:spacing w:after="120"/>
        <w:ind w:firstLine="144"/>
        <w:rPr>
          <w:i/>
          <w:iCs/>
        </w:rPr>
      </w:pPr>
      <w:r>
        <w:rPr>
          <w:i/>
          <w:iCs/>
        </w:rPr>
        <w:t>Purdue University</w:t>
      </w:r>
    </w:p>
    <w:p w14:paraId="579D8F43" w14:textId="77777777" w:rsidR="00372D5A" w:rsidRDefault="00372D5A" w:rsidP="00372D5A">
      <w:pPr>
        <w:pStyle w:val="ListParagraph"/>
        <w:numPr>
          <w:ilvl w:val="0"/>
          <w:numId w:val="41"/>
        </w:numPr>
      </w:pPr>
      <w:r w:rsidRPr="00372D5A">
        <w:rPr>
          <w:b/>
          <w:bCs/>
        </w:rPr>
        <w:t xml:space="preserve">GPA: </w:t>
      </w:r>
      <w:r w:rsidRPr="00B610E2">
        <w:rPr>
          <w:b/>
          <w:bCs/>
        </w:rPr>
        <w:t>3.7</w:t>
      </w:r>
      <w:r>
        <w:t xml:space="preserve"> | Focus: </w:t>
      </w:r>
      <w:r w:rsidRPr="00320A60">
        <w:t xml:space="preserve">Quantum Machine Learning </w:t>
      </w:r>
      <w:r>
        <w:t>for Nanophotonic Applications</w:t>
      </w:r>
    </w:p>
    <w:p w14:paraId="3722A33B" w14:textId="62FB23E9" w:rsidR="00372D5A" w:rsidRPr="00320A60" w:rsidRDefault="00372D5A" w:rsidP="00372D5A">
      <w:pPr>
        <w:pStyle w:val="ListParagraph"/>
        <w:numPr>
          <w:ilvl w:val="0"/>
          <w:numId w:val="41"/>
        </w:numPr>
      </w:pPr>
      <w:r>
        <w:t>A</w:t>
      </w:r>
      <w:r w:rsidRPr="00320A60">
        <w:t xml:space="preserve">dvisors: </w:t>
      </w:r>
      <w:hyperlink r:id="rId10" w:history="1">
        <w:r w:rsidRPr="00320A60">
          <w:rPr>
            <w:rStyle w:val="Hyperlink"/>
          </w:rPr>
          <w:t>Alexandra Boltasseva</w:t>
        </w:r>
      </w:hyperlink>
      <w:r>
        <w:rPr>
          <w:rStyle w:val="Hyperlink"/>
        </w:rPr>
        <w:t>,</w:t>
      </w:r>
      <w:r w:rsidRPr="00372D5A">
        <w:rPr>
          <w:rStyle w:val="Hyperlink"/>
          <w:u w:val="none"/>
        </w:rPr>
        <w:t xml:space="preserve"> </w:t>
      </w:r>
      <w:hyperlink r:id="rId11" w:history="1">
        <w:r w:rsidRPr="00320A60">
          <w:rPr>
            <w:rStyle w:val="Hyperlink"/>
          </w:rPr>
          <w:t>Sabre Kais</w:t>
        </w:r>
      </w:hyperlink>
      <w:r w:rsidRPr="00320A60">
        <w:rPr>
          <w:rStyle w:val="Hyperlink"/>
        </w:rPr>
        <w:t>,</w:t>
      </w:r>
      <w:r w:rsidRPr="00320A60">
        <w:t xml:space="preserve"> </w:t>
      </w:r>
      <w:hyperlink r:id="rId12" w:history="1">
        <w:r w:rsidRPr="00320A60">
          <w:rPr>
            <w:rStyle w:val="Hyperlink"/>
          </w:rPr>
          <w:t>Vladimir Shalaev</w:t>
        </w:r>
      </w:hyperlink>
      <w:r w:rsidRPr="00320A60">
        <w:rPr>
          <w:rStyle w:val="Hyperlink"/>
        </w:rPr>
        <w:t>,</w:t>
      </w:r>
      <w:r w:rsidRPr="00372D5A">
        <w:rPr>
          <w:rStyle w:val="Hyperlink"/>
          <w:u w:val="none"/>
        </w:rPr>
        <w:t xml:space="preserve"> and </w:t>
      </w:r>
      <w:hyperlink r:id="rId13" w:history="1">
        <w:r w:rsidRPr="0057774D">
          <w:rPr>
            <w:rStyle w:val="Hyperlink"/>
          </w:rPr>
          <w:t>Alex</w:t>
        </w:r>
        <w:r>
          <w:rPr>
            <w:rStyle w:val="Hyperlink"/>
          </w:rPr>
          <w:t>ander</w:t>
        </w:r>
        <w:r w:rsidRPr="0057774D">
          <w:rPr>
            <w:rStyle w:val="Hyperlink"/>
          </w:rPr>
          <w:t xml:space="preserve"> Kildishev</w:t>
        </w:r>
      </w:hyperlink>
    </w:p>
    <w:p w14:paraId="61CC3259" w14:textId="4F02F1AE" w:rsidR="00F53794" w:rsidRDefault="00F53794" w:rsidP="00F53794">
      <w:pPr>
        <w:pStyle w:val="Heading2"/>
        <w:tabs>
          <w:tab w:val="right" w:pos="10170"/>
        </w:tabs>
        <w:rPr>
          <w:rFonts w:cstheme="minorHAnsi"/>
          <w:szCs w:val="22"/>
        </w:rPr>
      </w:pPr>
      <w:r>
        <w:t>BS</w:t>
      </w:r>
      <w:r>
        <w:t xml:space="preserve"> computer engineering</w:t>
      </w:r>
      <w:r>
        <w:tab/>
      </w:r>
      <w:r w:rsidRPr="00FF24A0">
        <w:rPr>
          <w:rFonts w:asciiTheme="minorHAnsi" w:hAnsiTheme="minorHAnsi" w:cstheme="minorHAnsi"/>
          <w:szCs w:val="22"/>
        </w:rPr>
        <w:t>20</w:t>
      </w:r>
      <w:r>
        <w:rPr>
          <w:rFonts w:asciiTheme="minorHAnsi" w:hAnsiTheme="minorHAnsi" w:cstheme="minorHAnsi"/>
          <w:szCs w:val="22"/>
        </w:rPr>
        <w:t>1</w:t>
      </w:r>
      <w:r>
        <w:rPr>
          <w:rFonts w:asciiTheme="minorHAnsi" w:hAnsiTheme="minorHAnsi" w:cstheme="minorHAnsi"/>
          <w:szCs w:val="22"/>
        </w:rPr>
        <w:t>5</w:t>
      </w:r>
      <w:r w:rsidRPr="00FF24A0">
        <w:rPr>
          <w:rFonts w:cstheme="minorHAnsi"/>
          <w:szCs w:val="22"/>
        </w:rPr>
        <w:t>-</w:t>
      </w:r>
      <w:r>
        <w:rPr>
          <w:rFonts w:cstheme="minorHAnsi"/>
          <w:szCs w:val="22"/>
        </w:rPr>
        <w:t>2019</w:t>
      </w:r>
    </w:p>
    <w:p w14:paraId="71B47059" w14:textId="77777777" w:rsidR="00F53794" w:rsidRDefault="00F53794" w:rsidP="00F53794">
      <w:pPr>
        <w:spacing w:after="120"/>
        <w:ind w:firstLine="144"/>
        <w:rPr>
          <w:i/>
          <w:iCs/>
        </w:rPr>
      </w:pPr>
      <w:r>
        <w:rPr>
          <w:i/>
          <w:iCs/>
        </w:rPr>
        <w:t>Purdue University</w:t>
      </w:r>
    </w:p>
    <w:p w14:paraId="10F0504E" w14:textId="4905A789" w:rsidR="007B00BD" w:rsidRDefault="00372D5A" w:rsidP="00372D5A">
      <w:pPr>
        <w:pStyle w:val="ListParagraph"/>
        <w:numPr>
          <w:ilvl w:val="0"/>
          <w:numId w:val="41"/>
        </w:numPr>
      </w:pPr>
      <w:r w:rsidRPr="00372D5A">
        <w:rPr>
          <w:b/>
          <w:bCs/>
        </w:rPr>
        <w:t xml:space="preserve">GPA: </w:t>
      </w:r>
      <w:r w:rsidRPr="00B610E2">
        <w:rPr>
          <w:b/>
          <w:bCs/>
        </w:rPr>
        <w:t>3.4</w:t>
      </w:r>
      <w:r>
        <w:t xml:space="preserve"> | </w:t>
      </w:r>
      <w:r w:rsidRPr="00320A60">
        <w:t xml:space="preserve">Focus: Algorithms for </w:t>
      </w:r>
      <w:r>
        <w:t>M</w:t>
      </w:r>
      <w:r w:rsidRPr="00320A60">
        <w:t>ulti-</w:t>
      </w:r>
      <w:r>
        <w:t>A</w:t>
      </w:r>
      <w:r w:rsidRPr="00320A60">
        <w:t xml:space="preserve">gent </w:t>
      </w:r>
      <w:r>
        <w:t>S</w:t>
      </w:r>
      <w:r w:rsidRPr="00320A60">
        <w:t>ystems and VLSI</w:t>
      </w:r>
      <w:r>
        <w:t xml:space="preserve"> | </w:t>
      </w:r>
      <w:r w:rsidRPr="00320A60">
        <w:t>Minor</w:t>
      </w:r>
      <w:r>
        <w:t xml:space="preserve">: </w:t>
      </w:r>
      <w:r w:rsidRPr="00320A60">
        <w:t>Philosophy</w:t>
      </w:r>
    </w:p>
    <w:p w14:paraId="2352C9C8" w14:textId="659E4221" w:rsidR="001F45A8" w:rsidRPr="00C06063" w:rsidRDefault="007B00BD" w:rsidP="001F45A8">
      <w:pPr>
        <w:pStyle w:val="Heading1"/>
        <w:spacing w:after="120"/>
      </w:pPr>
      <w:r w:rsidRPr="00C06063">
        <w:t>Professional Career</w:t>
      </w:r>
    </w:p>
    <w:p w14:paraId="551FED3C" w14:textId="09AF96AB" w:rsidR="00C06063" w:rsidRPr="00FF24A0" w:rsidRDefault="00C06063" w:rsidP="00781BBD">
      <w:pPr>
        <w:tabs>
          <w:tab w:val="right" w:pos="9000"/>
        </w:tabs>
        <w:spacing w:after="120"/>
        <w:ind w:left="288"/>
        <w:rPr>
          <w:rFonts w:cstheme="minorHAnsi"/>
        </w:rPr>
      </w:pPr>
      <w:r w:rsidRPr="00FF24A0">
        <w:rPr>
          <w:b/>
          <w:bCs/>
        </w:rPr>
        <w:t xml:space="preserve">Research Intern – </w:t>
      </w:r>
      <w:proofErr w:type="spellStart"/>
      <w:r w:rsidRPr="00FF24A0">
        <w:rPr>
          <w:b/>
          <w:bCs/>
        </w:rPr>
        <w:t>QuEra</w:t>
      </w:r>
      <w:proofErr w:type="spellEnd"/>
      <w:r w:rsidRPr="00FF24A0">
        <w:rPr>
          <w:b/>
          <w:bCs/>
        </w:rPr>
        <w:t xml:space="preserve"> Computing</w:t>
      </w:r>
      <w:r w:rsidRPr="00FF24A0">
        <w:rPr>
          <w:rFonts w:cstheme="minorHAnsi"/>
        </w:rPr>
        <w:tab/>
      </w:r>
      <w:r w:rsidRPr="00FF24A0">
        <w:rPr>
          <w:rFonts w:cstheme="minorHAnsi"/>
        </w:rPr>
        <w:tab/>
      </w:r>
      <w:r w:rsidRPr="00FF24A0">
        <w:rPr>
          <w:rFonts w:cstheme="minorHAnsi"/>
        </w:rPr>
        <w:t>05/</w:t>
      </w:r>
      <w:r w:rsidRPr="00FF24A0">
        <w:rPr>
          <w:rFonts w:cstheme="minorHAnsi"/>
        </w:rPr>
        <w:t>2022</w:t>
      </w:r>
    </w:p>
    <w:p w14:paraId="33FDB2B2" w14:textId="15B4DC97" w:rsidR="007B00BD" w:rsidRPr="00FF24A0" w:rsidRDefault="00C06063" w:rsidP="007B00BD">
      <w:pPr>
        <w:tabs>
          <w:tab w:val="right" w:pos="8640"/>
        </w:tabs>
        <w:spacing w:after="120"/>
        <w:ind w:left="288"/>
        <w:rPr>
          <w:rFonts w:cstheme="minorHAnsi"/>
        </w:rPr>
      </w:pPr>
      <w:r w:rsidRPr="00FF24A0">
        <w:rPr>
          <w:b/>
          <w:bCs/>
        </w:rPr>
        <w:t>Graduate Research Assistant, Purdue University and Oak Ridge Natl. Lab.</w:t>
      </w:r>
      <w:r w:rsidR="007B00BD" w:rsidRPr="00FF24A0">
        <w:rPr>
          <w:rFonts w:cstheme="minorHAnsi"/>
        </w:rPr>
        <w:tab/>
      </w:r>
      <w:r w:rsidR="007B00BD" w:rsidRPr="00FF24A0">
        <w:rPr>
          <w:rFonts w:cstheme="minorHAnsi"/>
        </w:rPr>
        <w:tab/>
        <w:t>202</w:t>
      </w:r>
      <w:r w:rsidRPr="00FF24A0">
        <w:rPr>
          <w:rFonts w:cstheme="minorHAnsi"/>
        </w:rPr>
        <w:t>1-present</w:t>
      </w:r>
    </w:p>
    <w:p w14:paraId="5982E093" w14:textId="4E720B03" w:rsidR="007B00BD" w:rsidRPr="00FF24A0" w:rsidRDefault="00C06063" w:rsidP="007B00BD">
      <w:pPr>
        <w:tabs>
          <w:tab w:val="right" w:pos="8640"/>
        </w:tabs>
        <w:spacing w:after="120"/>
        <w:ind w:left="288"/>
        <w:rPr>
          <w:rFonts w:cstheme="minorHAnsi"/>
        </w:rPr>
      </w:pPr>
      <w:r w:rsidRPr="00FF24A0">
        <w:rPr>
          <w:b/>
          <w:bCs/>
        </w:rPr>
        <w:t>Graduate Teaching Assistant</w:t>
      </w:r>
      <w:r w:rsidR="001F45A8" w:rsidRPr="00FF24A0">
        <w:rPr>
          <w:b/>
          <w:bCs/>
        </w:rPr>
        <w:t xml:space="preserve">, </w:t>
      </w:r>
      <w:r w:rsidRPr="00FF24A0">
        <w:rPr>
          <w:b/>
          <w:bCs/>
        </w:rPr>
        <w:t>ECE 368</w:t>
      </w:r>
      <w:r w:rsidR="001F45A8" w:rsidRPr="00FF24A0">
        <w:rPr>
          <w:b/>
          <w:bCs/>
        </w:rPr>
        <w:t>, Purdue University</w:t>
      </w:r>
      <w:r w:rsidR="007B00BD" w:rsidRPr="00FF24A0">
        <w:rPr>
          <w:rFonts w:cstheme="minorHAnsi"/>
        </w:rPr>
        <w:tab/>
      </w:r>
      <w:r w:rsidR="007B00BD" w:rsidRPr="00FF24A0">
        <w:rPr>
          <w:rFonts w:cstheme="minorHAnsi"/>
        </w:rPr>
        <w:tab/>
      </w:r>
      <w:r w:rsidR="00781BBD">
        <w:rPr>
          <w:rFonts w:cstheme="minorHAnsi"/>
        </w:rPr>
        <w:t>Summer 2021</w:t>
      </w:r>
    </w:p>
    <w:p w14:paraId="0CEE5540" w14:textId="010315FB" w:rsidR="007B00BD" w:rsidRDefault="00781BBD" w:rsidP="007B00BD">
      <w:pPr>
        <w:tabs>
          <w:tab w:val="right" w:pos="8640"/>
        </w:tabs>
        <w:spacing w:after="120"/>
        <w:ind w:left="288"/>
        <w:rPr>
          <w:rFonts w:cstheme="minorHAnsi"/>
        </w:rPr>
      </w:pPr>
      <w:r w:rsidRPr="00781BBD">
        <w:rPr>
          <w:b/>
          <w:bCs/>
        </w:rPr>
        <w:t xml:space="preserve">Graduate Research Assistant, </w:t>
      </w:r>
      <w:r w:rsidR="00CF067E">
        <w:rPr>
          <w:b/>
          <w:bCs/>
        </w:rPr>
        <w:t>Air Force Research Lab</w:t>
      </w:r>
      <w:r w:rsidRPr="00781BBD">
        <w:rPr>
          <w:b/>
          <w:bCs/>
        </w:rPr>
        <w:t>, Purdue University</w:t>
      </w:r>
      <w:r w:rsidR="007B00BD" w:rsidRPr="00781BBD">
        <w:rPr>
          <w:rFonts w:cstheme="minorHAnsi"/>
        </w:rPr>
        <w:tab/>
      </w:r>
      <w:r w:rsidR="007B00BD" w:rsidRPr="00781BBD">
        <w:rPr>
          <w:rFonts w:cstheme="minorHAnsi"/>
        </w:rPr>
        <w:tab/>
      </w:r>
      <w:r w:rsidRPr="00781BBD">
        <w:rPr>
          <w:rFonts w:cstheme="minorHAnsi"/>
        </w:rPr>
        <w:t>2021</w:t>
      </w:r>
    </w:p>
    <w:p w14:paraId="3F4274C4" w14:textId="55AA037B" w:rsidR="00781BBD" w:rsidRDefault="00781BBD" w:rsidP="00781BBD">
      <w:pPr>
        <w:tabs>
          <w:tab w:val="right" w:pos="8640"/>
        </w:tabs>
        <w:spacing w:after="120"/>
        <w:ind w:left="288"/>
        <w:rPr>
          <w:rFonts w:cstheme="minorHAnsi"/>
        </w:rPr>
      </w:pPr>
      <w:r>
        <w:rPr>
          <w:b/>
          <w:bCs/>
        </w:rPr>
        <w:t>Graduate Teaching Assistant</w:t>
      </w:r>
      <w:r w:rsidRPr="00781BBD">
        <w:rPr>
          <w:b/>
          <w:bCs/>
        </w:rPr>
        <w:t xml:space="preserve">, </w:t>
      </w:r>
      <w:r>
        <w:rPr>
          <w:b/>
          <w:bCs/>
        </w:rPr>
        <w:t>ECE 264</w:t>
      </w:r>
      <w:r w:rsidRPr="00781BBD">
        <w:rPr>
          <w:b/>
          <w:bCs/>
        </w:rPr>
        <w:t>, Purdue University</w:t>
      </w:r>
      <w:r w:rsidRPr="00781BBD">
        <w:rPr>
          <w:rFonts w:cstheme="minorHAnsi"/>
        </w:rPr>
        <w:tab/>
      </w:r>
      <w:r w:rsidRPr="00781BBD">
        <w:rPr>
          <w:rFonts w:cstheme="minorHAnsi"/>
        </w:rPr>
        <w:tab/>
      </w:r>
      <w:r>
        <w:rPr>
          <w:rFonts w:cstheme="minorHAnsi"/>
        </w:rPr>
        <w:t>Fall</w:t>
      </w:r>
      <w:r w:rsidRPr="00781BBD">
        <w:rPr>
          <w:rFonts w:cstheme="minorHAnsi"/>
        </w:rPr>
        <w:t xml:space="preserve"> 202</w:t>
      </w:r>
      <w:r>
        <w:rPr>
          <w:rFonts w:cstheme="minorHAnsi"/>
        </w:rPr>
        <w:t>0</w:t>
      </w:r>
    </w:p>
    <w:p w14:paraId="1F7C76DC" w14:textId="3DA8E9BD" w:rsidR="00781BBD" w:rsidRPr="00781BBD" w:rsidRDefault="00781BBD" w:rsidP="00781BBD">
      <w:pPr>
        <w:tabs>
          <w:tab w:val="right" w:pos="8640"/>
        </w:tabs>
        <w:spacing w:after="120"/>
        <w:ind w:left="288"/>
        <w:rPr>
          <w:rFonts w:cstheme="minorHAnsi"/>
        </w:rPr>
      </w:pPr>
      <w:r>
        <w:rPr>
          <w:b/>
          <w:bCs/>
        </w:rPr>
        <w:t>Graduate Assistant</w:t>
      </w:r>
      <w:r w:rsidRPr="00781BBD">
        <w:rPr>
          <w:b/>
          <w:bCs/>
        </w:rPr>
        <w:t xml:space="preserve">, </w:t>
      </w:r>
      <w:r>
        <w:rPr>
          <w:b/>
          <w:bCs/>
        </w:rPr>
        <w:t>SURF</w:t>
      </w:r>
      <w:r w:rsidRPr="00781BBD">
        <w:rPr>
          <w:b/>
          <w:bCs/>
        </w:rPr>
        <w:t>, Purdue University</w:t>
      </w:r>
      <w:r w:rsidRPr="00781BBD">
        <w:rPr>
          <w:rFonts w:cstheme="minorHAnsi"/>
        </w:rPr>
        <w:tab/>
      </w:r>
      <w:r w:rsidRPr="00781BBD">
        <w:rPr>
          <w:rFonts w:cstheme="minorHAnsi"/>
        </w:rPr>
        <w:tab/>
      </w:r>
      <w:r>
        <w:rPr>
          <w:rFonts w:cstheme="minorHAnsi"/>
        </w:rPr>
        <w:t>Summer</w:t>
      </w:r>
      <w:r w:rsidRPr="00781BBD">
        <w:rPr>
          <w:rFonts w:cstheme="minorHAnsi"/>
        </w:rPr>
        <w:t xml:space="preserve"> 202</w:t>
      </w:r>
      <w:r>
        <w:rPr>
          <w:rFonts w:cstheme="minorHAnsi"/>
        </w:rPr>
        <w:t>0</w:t>
      </w:r>
    </w:p>
    <w:p w14:paraId="04E8A187" w14:textId="40EF9983" w:rsidR="00781BBD" w:rsidRDefault="00781BBD" w:rsidP="00781BBD">
      <w:pPr>
        <w:tabs>
          <w:tab w:val="right" w:pos="8640"/>
        </w:tabs>
        <w:spacing w:after="120"/>
        <w:ind w:left="288"/>
        <w:rPr>
          <w:rFonts w:cstheme="minorHAnsi"/>
        </w:rPr>
      </w:pPr>
      <w:r>
        <w:rPr>
          <w:b/>
          <w:bCs/>
        </w:rPr>
        <w:t>Graduate Teaching Assistant</w:t>
      </w:r>
      <w:r w:rsidRPr="00781BBD">
        <w:rPr>
          <w:b/>
          <w:bCs/>
        </w:rPr>
        <w:t xml:space="preserve">, </w:t>
      </w:r>
      <w:r>
        <w:rPr>
          <w:b/>
          <w:bCs/>
        </w:rPr>
        <w:t xml:space="preserve">ECE </w:t>
      </w:r>
      <w:r>
        <w:rPr>
          <w:b/>
          <w:bCs/>
        </w:rPr>
        <w:t>Shop</w:t>
      </w:r>
      <w:r w:rsidRPr="00781BBD">
        <w:rPr>
          <w:b/>
          <w:bCs/>
        </w:rPr>
        <w:t>, Purdue University</w:t>
      </w:r>
      <w:r w:rsidRPr="00781BBD">
        <w:rPr>
          <w:rFonts w:cstheme="minorHAnsi"/>
        </w:rPr>
        <w:tab/>
      </w:r>
      <w:r w:rsidRPr="00781BBD">
        <w:rPr>
          <w:rFonts w:cstheme="minorHAnsi"/>
        </w:rPr>
        <w:tab/>
      </w:r>
      <w:r>
        <w:rPr>
          <w:rFonts w:cstheme="minorHAnsi"/>
        </w:rPr>
        <w:t>2019-2020</w:t>
      </w:r>
    </w:p>
    <w:p w14:paraId="4FBE97F1" w14:textId="07F0DA10" w:rsidR="00781BBD" w:rsidRPr="00781BBD" w:rsidRDefault="004D2FDE" w:rsidP="00781BBD">
      <w:pPr>
        <w:tabs>
          <w:tab w:val="right" w:pos="8640"/>
        </w:tabs>
        <w:spacing w:after="120"/>
        <w:ind w:left="288"/>
        <w:rPr>
          <w:rFonts w:cstheme="minorHAnsi"/>
        </w:rPr>
      </w:pPr>
      <w:r>
        <w:rPr>
          <w:b/>
          <w:bCs/>
        </w:rPr>
        <w:t>Verification Software Engineering Intern</w:t>
      </w:r>
      <w:r w:rsidR="00781BBD" w:rsidRPr="00781BBD">
        <w:rPr>
          <w:b/>
          <w:bCs/>
        </w:rPr>
        <w:t xml:space="preserve">, </w:t>
      </w:r>
      <w:r>
        <w:rPr>
          <w:b/>
          <w:bCs/>
        </w:rPr>
        <w:t>ARM</w:t>
      </w:r>
      <w:r w:rsidR="00781BBD" w:rsidRPr="00781BBD">
        <w:rPr>
          <w:rFonts w:cstheme="minorHAnsi"/>
        </w:rPr>
        <w:tab/>
      </w:r>
      <w:r w:rsidR="00781BBD" w:rsidRPr="00781BBD">
        <w:rPr>
          <w:rFonts w:cstheme="minorHAnsi"/>
        </w:rPr>
        <w:tab/>
      </w:r>
      <w:r>
        <w:rPr>
          <w:rFonts w:cstheme="minorHAnsi"/>
        </w:rPr>
        <w:t>Summer 2019</w:t>
      </w:r>
    </w:p>
    <w:p w14:paraId="5DD7DC6E" w14:textId="6BD7619F" w:rsidR="00781BBD" w:rsidRDefault="004D2FDE" w:rsidP="00781BBD">
      <w:pPr>
        <w:tabs>
          <w:tab w:val="right" w:pos="8640"/>
        </w:tabs>
        <w:spacing w:after="120"/>
        <w:ind w:left="288"/>
        <w:rPr>
          <w:rFonts w:cstheme="minorHAnsi"/>
        </w:rPr>
      </w:pPr>
      <w:r>
        <w:rPr>
          <w:b/>
          <w:bCs/>
        </w:rPr>
        <w:t>SURF Fellow</w:t>
      </w:r>
      <w:r w:rsidR="00781BBD" w:rsidRPr="00781BBD">
        <w:rPr>
          <w:b/>
          <w:bCs/>
        </w:rPr>
        <w:t>, Purdue University</w:t>
      </w:r>
      <w:r w:rsidR="00781BBD" w:rsidRPr="00781BBD">
        <w:rPr>
          <w:rFonts w:cstheme="minorHAnsi"/>
        </w:rPr>
        <w:tab/>
      </w:r>
      <w:r w:rsidR="00781BBD" w:rsidRPr="00781BBD">
        <w:rPr>
          <w:rFonts w:cstheme="minorHAnsi"/>
        </w:rPr>
        <w:tab/>
      </w:r>
      <w:r>
        <w:rPr>
          <w:rFonts w:cstheme="minorHAnsi"/>
        </w:rPr>
        <w:t>Summer 2017</w:t>
      </w:r>
    </w:p>
    <w:p w14:paraId="28111FCD" w14:textId="00BCAB49" w:rsidR="007B00BD" w:rsidRPr="004D2FDE" w:rsidRDefault="004D2FDE" w:rsidP="004D2FDE">
      <w:pPr>
        <w:tabs>
          <w:tab w:val="right" w:pos="8640"/>
        </w:tabs>
        <w:spacing w:after="120"/>
        <w:ind w:left="288"/>
        <w:rPr>
          <w:rFonts w:cstheme="minorHAnsi"/>
        </w:rPr>
      </w:pPr>
      <w:r>
        <w:rPr>
          <w:b/>
          <w:bCs/>
        </w:rPr>
        <w:t>Residential Assistant</w:t>
      </w:r>
      <w:r w:rsidRPr="00781BBD">
        <w:rPr>
          <w:rFonts w:cstheme="minorHAnsi"/>
        </w:rPr>
        <w:tab/>
      </w:r>
      <w:r w:rsidRPr="00781BBD">
        <w:rPr>
          <w:rFonts w:cstheme="minorHAnsi"/>
        </w:rPr>
        <w:tab/>
      </w:r>
      <w:r>
        <w:rPr>
          <w:rFonts w:cstheme="minorHAnsi"/>
        </w:rPr>
        <w:t>2016-2018</w:t>
      </w:r>
    </w:p>
    <w:p w14:paraId="3CF5D048" w14:textId="443CF4B3" w:rsidR="007B00BD" w:rsidRPr="001F45A8" w:rsidRDefault="001F45A8" w:rsidP="001F45A8">
      <w:pPr>
        <w:pStyle w:val="Heading1"/>
      </w:pPr>
      <w:r w:rsidRPr="001F45A8">
        <w:t>Leadership Positions</w:t>
      </w:r>
    </w:p>
    <w:p w14:paraId="7E6F4BAD" w14:textId="71783919" w:rsidR="001F45A8" w:rsidRDefault="00FF24A0" w:rsidP="001F45A8">
      <w:pPr>
        <w:tabs>
          <w:tab w:val="right" w:pos="8640"/>
        </w:tabs>
        <w:spacing w:after="120"/>
        <w:ind w:left="288"/>
        <w:rPr>
          <w:rFonts w:cstheme="minorHAnsi"/>
          <w:sz w:val="24"/>
          <w:szCs w:val="24"/>
        </w:rPr>
      </w:pPr>
      <w:r w:rsidRPr="001F45A8">
        <w:rPr>
          <w:b/>
          <w:bCs/>
        </w:rPr>
        <w:t>Team Lead</w:t>
      </w:r>
      <w:r w:rsidRPr="001F45A8">
        <w:rPr>
          <w:b/>
          <w:bCs/>
        </w:rPr>
        <w:t xml:space="preserve"> </w:t>
      </w:r>
      <w:r>
        <w:rPr>
          <w:b/>
          <w:bCs/>
        </w:rPr>
        <w:t xml:space="preserve">- </w:t>
      </w:r>
      <w:r w:rsidR="001F45A8" w:rsidRPr="001F45A8">
        <w:rPr>
          <w:b/>
          <w:bCs/>
        </w:rPr>
        <w:t>Quantum Science Center</w:t>
      </w:r>
      <w:r w:rsidR="001F45A8" w:rsidRPr="001F45A8">
        <w:rPr>
          <w:b/>
          <w:bCs/>
        </w:rPr>
        <w:t xml:space="preserve"> Postdoc and Graduate Student Association</w:t>
      </w:r>
      <w:r w:rsidR="001F45A8" w:rsidRPr="007B00BD">
        <w:rPr>
          <w:rFonts w:cstheme="minorHAnsi"/>
          <w:sz w:val="24"/>
          <w:szCs w:val="24"/>
        </w:rPr>
        <w:tab/>
      </w:r>
      <w:r w:rsidR="001F45A8" w:rsidRPr="007B00BD">
        <w:rPr>
          <w:rFonts w:cstheme="minorHAnsi"/>
          <w:sz w:val="24"/>
          <w:szCs w:val="24"/>
        </w:rPr>
        <w:tab/>
      </w:r>
      <w:r w:rsidR="001F45A8" w:rsidRPr="00FF24A0">
        <w:rPr>
          <w:rFonts w:cstheme="minorHAnsi"/>
        </w:rPr>
        <w:t>202</w:t>
      </w:r>
      <w:r w:rsidR="001F45A8" w:rsidRPr="00FF24A0">
        <w:rPr>
          <w:rFonts w:cstheme="minorHAnsi"/>
        </w:rPr>
        <w:t>1-present</w:t>
      </w:r>
    </w:p>
    <w:p w14:paraId="2A216660" w14:textId="5760BBF9" w:rsidR="001F45A8" w:rsidRDefault="00FF24A0" w:rsidP="001F45A8">
      <w:pPr>
        <w:tabs>
          <w:tab w:val="right" w:pos="8640"/>
        </w:tabs>
        <w:spacing w:after="120"/>
        <w:ind w:left="288"/>
        <w:rPr>
          <w:rFonts w:cstheme="minorHAnsi"/>
        </w:rPr>
      </w:pPr>
      <w:r>
        <w:rPr>
          <w:b/>
          <w:bCs/>
        </w:rPr>
        <w:t xml:space="preserve">Team Lead - </w:t>
      </w:r>
      <w:proofErr w:type="spellStart"/>
      <w:r w:rsidR="001F45A8" w:rsidRPr="00FF24A0">
        <w:rPr>
          <w:b/>
          <w:bCs/>
        </w:rPr>
        <w:t>Nanophotonics</w:t>
      </w:r>
      <w:proofErr w:type="spellEnd"/>
      <w:r w:rsidR="001F45A8" w:rsidRPr="00FF24A0">
        <w:rPr>
          <w:b/>
          <w:bCs/>
        </w:rPr>
        <w:t xml:space="preserve"> Machine Learning Lab</w:t>
      </w:r>
      <w:r w:rsidR="001F45A8" w:rsidRPr="00FF24A0">
        <w:rPr>
          <w:rFonts w:cstheme="minorHAnsi"/>
        </w:rPr>
        <w:tab/>
      </w:r>
      <w:r w:rsidR="001F45A8" w:rsidRPr="00FF24A0">
        <w:rPr>
          <w:rFonts w:cstheme="minorHAnsi"/>
        </w:rPr>
        <w:tab/>
        <w:t>202</w:t>
      </w:r>
      <w:r>
        <w:rPr>
          <w:rFonts w:cstheme="minorHAnsi"/>
        </w:rPr>
        <w:t>1-present</w:t>
      </w:r>
    </w:p>
    <w:p w14:paraId="7184604D" w14:textId="6B4A1E96" w:rsidR="001F45A8" w:rsidRPr="008E03D1" w:rsidRDefault="00FF24A0" w:rsidP="008E03D1">
      <w:pPr>
        <w:tabs>
          <w:tab w:val="right" w:pos="8640"/>
        </w:tabs>
        <w:spacing w:after="120"/>
        <w:ind w:left="288"/>
        <w:rPr>
          <w:rFonts w:cstheme="minorHAnsi"/>
        </w:rPr>
      </w:pPr>
      <w:r>
        <w:rPr>
          <w:b/>
          <w:bCs/>
        </w:rPr>
        <w:t xml:space="preserve">Software </w:t>
      </w:r>
      <w:r>
        <w:rPr>
          <w:b/>
          <w:bCs/>
        </w:rPr>
        <w:t xml:space="preserve">Team Lead </w:t>
      </w:r>
      <w:r>
        <w:rPr>
          <w:b/>
          <w:bCs/>
        </w:rPr>
        <w:t>–</w:t>
      </w:r>
      <w:r>
        <w:rPr>
          <w:b/>
          <w:bCs/>
        </w:rPr>
        <w:t xml:space="preserve"> </w:t>
      </w:r>
      <w:r>
        <w:rPr>
          <w:b/>
          <w:bCs/>
        </w:rPr>
        <w:t>System on Chip Team</w:t>
      </w:r>
      <w:r w:rsidRPr="00FF24A0">
        <w:rPr>
          <w:rFonts w:cstheme="minorHAnsi"/>
        </w:rPr>
        <w:tab/>
      </w:r>
      <w:r w:rsidRPr="00FF24A0">
        <w:rPr>
          <w:rFonts w:cstheme="minorHAnsi"/>
        </w:rPr>
        <w:tab/>
        <w:t>20</w:t>
      </w:r>
      <w:r>
        <w:rPr>
          <w:rFonts w:cstheme="minorHAnsi"/>
        </w:rPr>
        <w:t>18</w:t>
      </w:r>
      <w:r>
        <w:rPr>
          <w:rFonts w:cstheme="minorHAnsi"/>
        </w:rPr>
        <w:t>-</w:t>
      </w:r>
      <w:r>
        <w:rPr>
          <w:rFonts w:cstheme="minorHAnsi"/>
        </w:rPr>
        <w:t>2019</w:t>
      </w:r>
    </w:p>
    <w:p w14:paraId="3B983E15" w14:textId="53F86A5E" w:rsidR="00EC1C06" w:rsidRDefault="004D2FDE" w:rsidP="001D11CB">
      <w:pPr>
        <w:pStyle w:val="Heading1"/>
        <w:spacing w:after="120"/>
      </w:pPr>
      <w:r w:rsidRPr="004D2FDE">
        <w:lastRenderedPageBreak/>
        <w:t xml:space="preserve">Teaching and Mentoring </w:t>
      </w:r>
      <w:r w:rsidRPr="004D2FDE">
        <w:t>Experience</w:t>
      </w:r>
    </w:p>
    <w:p w14:paraId="7C1587CA" w14:textId="090045A6" w:rsidR="004D2FDE" w:rsidRDefault="004D2FDE" w:rsidP="004D220A">
      <w:pPr>
        <w:pStyle w:val="Heading2"/>
        <w:tabs>
          <w:tab w:val="right" w:pos="10170"/>
        </w:tabs>
        <w:rPr>
          <w:rFonts w:cstheme="minorHAnsi"/>
          <w:szCs w:val="22"/>
        </w:rPr>
      </w:pPr>
      <w:r>
        <w:t>team lead – postdoctoral and graduate student association</w:t>
      </w:r>
      <w:r>
        <w:tab/>
      </w:r>
      <w:r w:rsidRPr="00FF24A0">
        <w:rPr>
          <w:rFonts w:asciiTheme="minorHAnsi" w:hAnsiTheme="minorHAnsi" w:cstheme="minorHAnsi"/>
          <w:szCs w:val="22"/>
        </w:rPr>
        <w:t>202</w:t>
      </w:r>
      <w:r w:rsidRPr="00FF24A0">
        <w:rPr>
          <w:rFonts w:cstheme="minorHAnsi"/>
          <w:szCs w:val="22"/>
        </w:rPr>
        <w:t>1-present</w:t>
      </w:r>
    </w:p>
    <w:p w14:paraId="6A7C9EDC" w14:textId="52DE9487" w:rsidR="004D2FDE" w:rsidRDefault="004D2FDE" w:rsidP="001D11CB">
      <w:pPr>
        <w:spacing w:after="120"/>
        <w:ind w:firstLine="144"/>
        <w:rPr>
          <w:i/>
          <w:iCs/>
        </w:rPr>
      </w:pPr>
      <w:r w:rsidRPr="00191578">
        <w:rPr>
          <w:i/>
          <w:iCs/>
        </w:rPr>
        <w:t xml:space="preserve">Quantum Science Center, </w:t>
      </w:r>
      <w:r w:rsidR="001D11CB" w:rsidRPr="00191578">
        <w:rPr>
          <w:i/>
          <w:iCs/>
        </w:rPr>
        <w:t>Purdue University</w:t>
      </w:r>
      <w:r w:rsidR="001D11CB">
        <w:rPr>
          <w:i/>
          <w:iCs/>
        </w:rPr>
        <w:t>, West Lafayette, IN |</w:t>
      </w:r>
      <w:r w:rsidR="001D11CB" w:rsidRPr="00191578">
        <w:rPr>
          <w:i/>
          <w:iCs/>
        </w:rPr>
        <w:t xml:space="preserve"> Oak Ridge National Laboratory</w:t>
      </w:r>
      <w:r w:rsidR="001D11CB">
        <w:rPr>
          <w:i/>
          <w:iCs/>
        </w:rPr>
        <w:t>, Oak Ridge, TN</w:t>
      </w:r>
    </w:p>
    <w:p w14:paraId="18031987" w14:textId="303FA139" w:rsidR="00191578" w:rsidRPr="00191578" w:rsidRDefault="00191578" w:rsidP="004D220A">
      <w:pPr>
        <w:pStyle w:val="ListParagraph"/>
        <w:numPr>
          <w:ilvl w:val="0"/>
          <w:numId w:val="41"/>
        </w:numPr>
        <w:tabs>
          <w:tab w:val="left" w:pos="7740"/>
          <w:tab w:val="left" w:pos="8010"/>
        </w:tabs>
        <w:spacing w:after="120"/>
        <w:contextualSpacing w:val="0"/>
        <w:rPr>
          <w:i/>
          <w:iCs/>
        </w:rPr>
      </w:pPr>
      <w:r>
        <w:t>Organize and host the biweekly seminars and fireside chats for 60+ postdoctoral researchers and graduate students.</w:t>
      </w:r>
    </w:p>
    <w:p w14:paraId="16F77C91" w14:textId="5B01DCA0" w:rsidR="00191578" w:rsidRPr="00191578" w:rsidRDefault="00191578" w:rsidP="004D220A">
      <w:pPr>
        <w:pStyle w:val="ListParagraph"/>
        <w:numPr>
          <w:ilvl w:val="0"/>
          <w:numId w:val="41"/>
        </w:numPr>
        <w:tabs>
          <w:tab w:val="left" w:pos="7740"/>
          <w:tab w:val="left" w:pos="8010"/>
        </w:tabs>
        <w:spacing w:after="120"/>
        <w:contextualSpacing w:val="0"/>
        <w:rPr>
          <w:i/>
          <w:iCs/>
        </w:rPr>
      </w:pPr>
      <w:r>
        <w:t>Regularly attract world leading PI’s and scientists in quantum information science from Harvard, Caltech, Microsoft, IBM, Google, etc. to have open discussions with graduate students.</w:t>
      </w:r>
    </w:p>
    <w:p w14:paraId="109E86E8" w14:textId="4B76408E" w:rsidR="00191578" w:rsidRDefault="00191578" w:rsidP="004D220A">
      <w:pPr>
        <w:pStyle w:val="Heading2"/>
        <w:tabs>
          <w:tab w:val="right" w:pos="10170"/>
        </w:tabs>
        <w:rPr>
          <w:rFonts w:cstheme="minorHAnsi"/>
          <w:szCs w:val="22"/>
        </w:rPr>
      </w:pPr>
      <w:r>
        <w:t xml:space="preserve">team lead – </w:t>
      </w:r>
      <w:r>
        <w:t>Nanophotonics machine learning team</w:t>
      </w:r>
      <w:r>
        <w:tab/>
      </w:r>
      <w:r w:rsidRPr="00FF24A0">
        <w:rPr>
          <w:rFonts w:asciiTheme="minorHAnsi" w:hAnsiTheme="minorHAnsi" w:cstheme="minorHAnsi"/>
          <w:szCs w:val="22"/>
        </w:rPr>
        <w:t>202</w:t>
      </w:r>
      <w:r w:rsidRPr="00FF24A0">
        <w:rPr>
          <w:rFonts w:cstheme="minorHAnsi"/>
          <w:szCs w:val="22"/>
        </w:rPr>
        <w:t>1-present</w:t>
      </w:r>
    </w:p>
    <w:p w14:paraId="2CAA2562" w14:textId="30876015" w:rsidR="00191578" w:rsidRDefault="00191578" w:rsidP="001D11CB">
      <w:pPr>
        <w:spacing w:after="120"/>
        <w:ind w:firstLine="144"/>
        <w:rPr>
          <w:i/>
          <w:iCs/>
        </w:rPr>
      </w:pPr>
      <w:r>
        <w:rPr>
          <w:i/>
          <w:iCs/>
        </w:rPr>
        <w:t>Elmore Emerging Frontiers Center</w:t>
      </w:r>
      <w:r w:rsidRPr="00191578">
        <w:rPr>
          <w:i/>
          <w:iCs/>
        </w:rPr>
        <w:t>, Purdue University</w:t>
      </w:r>
      <w:r w:rsidR="001D11CB">
        <w:rPr>
          <w:i/>
          <w:iCs/>
        </w:rPr>
        <w:t xml:space="preserve">, </w:t>
      </w:r>
      <w:r w:rsidR="001D11CB">
        <w:rPr>
          <w:i/>
          <w:iCs/>
        </w:rPr>
        <w:t>West Lafayette, IN</w:t>
      </w:r>
    </w:p>
    <w:p w14:paraId="1668F5CC" w14:textId="2A9DF7F5" w:rsidR="00191578" w:rsidRPr="00191578" w:rsidRDefault="00191578" w:rsidP="004D220A">
      <w:pPr>
        <w:pStyle w:val="ListParagraph"/>
        <w:numPr>
          <w:ilvl w:val="0"/>
          <w:numId w:val="41"/>
        </w:numPr>
        <w:tabs>
          <w:tab w:val="left" w:pos="7740"/>
          <w:tab w:val="left" w:pos="8010"/>
        </w:tabs>
        <w:spacing w:after="120"/>
        <w:contextualSpacing w:val="0"/>
        <w:rPr>
          <w:i/>
          <w:iCs/>
        </w:rPr>
      </w:pPr>
      <w:r>
        <w:t xml:space="preserve">Organize biweekly meetings to </w:t>
      </w:r>
      <w:r w:rsidR="00372D5A">
        <w:t xml:space="preserve">discuss machine learning ideas and guide multidisciplinary </w:t>
      </w:r>
      <w:r w:rsidR="000C5E90">
        <w:t>projects</w:t>
      </w:r>
      <w:r w:rsidR="007B27B1">
        <w:t xml:space="preserve"> in </w:t>
      </w:r>
      <w:proofErr w:type="spellStart"/>
      <w:r w:rsidR="007B27B1">
        <w:t>nanophotonics</w:t>
      </w:r>
      <w:proofErr w:type="spellEnd"/>
      <w:r w:rsidR="007B27B1">
        <w:t>.</w:t>
      </w:r>
    </w:p>
    <w:p w14:paraId="699E002B" w14:textId="18787354" w:rsidR="00191578" w:rsidRPr="00191578" w:rsidRDefault="007B27B1" w:rsidP="004D220A">
      <w:pPr>
        <w:pStyle w:val="ListParagraph"/>
        <w:numPr>
          <w:ilvl w:val="0"/>
          <w:numId w:val="41"/>
        </w:numPr>
        <w:tabs>
          <w:tab w:val="left" w:pos="7740"/>
          <w:tab w:val="left" w:pos="8010"/>
        </w:tabs>
        <w:spacing w:after="120"/>
        <w:contextualSpacing w:val="0"/>
        <w:rPr>
          <w:i/>
          <w:iCs/>
        </w:rPr>
      </w:pPr>
      <w:r>
        <w:t>Teach</w:t>
      </w:r>
      <w:r w:rsidR="00191578">
        <w:t xml:space="preserve"> undergraduate, graduate, and postdoctoral researchers</w:t>
      </w:r>
      <w:r>
        <w:t xml:space="preserve"> about machine learning and discuss ways to apply machine learning algorithms to physics.</w:t>
      </w:r>
    </w:p>
    <w:p w14:paraId="4967F760" w14:textId="15B17B51" w:rsidR="00191578" w:rsidRDefault="00CA20FE" w:rsidP="004D220A">
      <w:pPr>
        <w:pStyle w:val="Heading2"/>
        <w:tabs>
          <w:tab w:val="right" w:pos="10170"/>
        </w:tabs>
        <w:rPr>
          <w:rFonts w:cstheme="minorHAnsi"/>
          <w:szCs w:val="22"/>
        </w:rPr>
      </w:pPr>
      <w:r>
        <w:t>Graduate Assistant</w:t>
      </w:r>
      <w:r w:rsidR="00191578">
        <w:t xml:space="preserve"> – </w:t>
      </w:r>
      <w:r>
        <w:t>Summer Undergraduate Research Fellowship</w:t>
      </w:r>
      <w:r w:rsidR="007B27B1">
        <w:t xml:space="preserve"> (SURF) </w:t>
      </w:r>
      <w:r w:rsidR="00191578">
        <w:tab/>
      </w:r>
      <w:r>
        <w:rPr>
          <w:rFonts w:asciiTheme="minorHAnsi" w:hAnsiTheme="minorHAnsi" w:cstheme="minorHAnsi"/>
          <w:szCs w:val="22"/>
        </w:rPr>
        <w:t>Summer 2020</w:t>
      </w:r>
    </w:p>
    <w:p w14:paraId="3489FB3D" w14:textId="3E93CC39" w:rsidR="00191578" w:rsidRDefault="00CA20FE" w:rsidP="004D220A">
      <w:pPr>
        <w:spacing w:after="0"/>
        <w:ind w:firstLine="144"/>
        <w:rPr>
          <w:i/>
          <w:iCs/>
        </w:rPr>
      </w:pPr>
      <w:r>
        <w:rPr>
          <w:i/>
          <w:iCs/>
        </w:rPr>
        <w:t>Engineering Undergraduate Research Office</w:t>
      </w:r>
      <w:r w:rsidR="00191578" w:rsidRPr="00191578">
        <w:rPr>
          <w:i/>
          <w:iCs/>
        </w:rPr>
        <w:t>, Purdue University</w:t>
      </w:r>
      <w:r w:rsidR="001D11CB">
        <w:rPr>
          <w:i/>
          <w:iCs/>
        </w:rPr>
        <w:t>,</w:t>
      </w:r>
      <w:r w:rsidR="001D11CB" w:rsidRPr="001D11CB">
        <w:rPr>
          <w:i/>
          <w:iCs/>
        </w:rPr>
        <w:t xml:space="preserve"> </w:t>
      </w:r>
      <w:r w:rsidR="001D11CB">
        <w:rPr>
          <w:i/>
          <w:iCs/>
        </w:rPr>
        <w:t>West Lafayette, IN</w:t>
      </w:r>
    </w:p>
    <w:p w14:paraId="2C781313" w14:textId="6A07221E" w:rsidR="00191578" w:rsidRPr="007B27B1" w:rsidRDefault="00191578" w:rsidP="004D220A">
      <w:pPr>
        <w:pStyle w:val="ListParagraph"/>
        <w:numPr>
          <w:ilvl w:val="0"/>
          <w:numId w:val="41"/>
        </w:numPr>
        <w:tabs>
          <w:tab w:val="left" w:pos="7740"/>
          <w:tab w:val="left" w:pos="8010"/>
        </w:tabs>
        <w:spacing w:after="120"/>
        <w:contextualSpacing w:val="0"/>
        <w:rPr>
          <w:i/>
          <w:iCs/>
        </w:rPr>
      </w:pPr>
      <w:r>
        <w:t xml:space="preserve">Organize and host </w:t>
      </w:r>
      <w:r w:rsidR="007B27B1">
        <w:t xml:space="preserve">career development seminars for </w:t>
      </w:r>
      <w:r w:rsidR="001D11CB">
        <w:t>over 100 undergraduate researchers</w:t>
      </w:r>
      <w:r w:rsidR="007B27B1">
        <w:t xml:space="preserve"> to learn about opportunities in industry, national labs, and academia.</w:t>
      </w:r>
    </w:p>
    <w:p w14:paraId="1AC902C7" w14:textId="77777777" w:rsidR="001D11CB" w:rsidRPr="001D11CB" w:rsidRDefault="001D11CB" w:rsidP="004D220A">
      <w:pPr>
        <w:pStyle w:val="ListParagraph"/>
        <w:numPr>
          <w:ilvl w:val="0"/>
          <w:numId w:val="41"/>
        </w:numPr>
        <w:tabs>
          <w:tab w:val="left" w:pos="7740"/>
          <w:tab w:val="left" w:pos="8010"/>
        </w:tabs>
        <w:spacing w:after="120"/>
        <w:contextualSpacing w:val="0"/>
        <w:rPr>
          <w:i/>
          <w:iCs/>
        </w:rPr>
      </w:pPr>
      <w:r>
        <w:t xml:space="preserve">Personally mentored 16 SURF Fellows from across the world in a 10-week virtual fellowship program. </w:t>
      </w:r>
    </w:p>
    <w:p w14:paraId="2C3FBEE7" w14:textId="6B9DAB7E" w:rsidR="007B27B1" w:rsidRPr="001D11CB" w:rsidRDefault="001D11CB" w:rsidP="004D220A">
      <w:pPr>
        <w:pStyle w:val="ListParagraph"/>
        <w:numPr>
          <w:ilvl w:val="0"/>
          <w:numId w:val="41"/>
        </w:numPr>
        <w:tabs>
          <w:tab w:val="left" w:pos="7740"/>
          <w:tab w:val="left" w:pos="8010"/>
        </w:tabs>
        <w:spacing w:after="120"/>
        <w:contextualSpacing w:val="0"/>
        <w:rPr>
          <w:i/>
          <w:iCs/>
        </w:rPr>
      </w:pPr>
      <w:r>
        <w:t>Several of my students went on to win research awards and become Ph.D. students at prestigious universities and companies.</w:t>
      </w:r>
    </w:p>
    <w:p w14:paraId="6D0CF28D" w14:textId="6595F880" w:rsidR="00586C9A" w:rsidRDefault="00586C9A" w:rsidP="004D220A">
      <w:pPr>
        <w:pStyle w:val="Heading2"/>
        <w:tabs>
          <w:tab w:val="right" w:pos="10170"/>
        </w:tabs>
        <w:rPr>
          <w:rFonts w:cstheme="minorHAnsi"/>
          <w:szCs w:val="22"/>
        </w:rPr>
      </w:pPr>
      <w:r>
        <w:t>Graduate</w:t>
      </w:r>
      <w:r>
        <w:t xml:space="preserve"> Teaching </w:t>
      </w:r>
      <w:r>
        <w:t xml:space="preserve">Assistant </w:t>
      </w:r>
      <w:r>
        <w:tab/>
      </w:r>
      <w:r>
        <w:rPr>
          <w:rFonts w:asciiTheme="minorHAnsi" w:hAnsiTheme="minorHAnsi" w:cstheme="minorHAnsi"/>
          <w:szCs w:val="22"/>
        </w:rPr>
        <w:t>2019-2021</w:t>
      </w:r>
    </w:p>
    <w:p w14:paraId="24C2037C" w14:textId="517FC206" w:rsidR="00586C9A" w:rsidRDefault="00586C9A" w:rsidP="004D220A">
      <w:pPr>
        <w:spacing w:after="0"/>
        <w:ind w:firstLine="144"/>
        <w:rPr>
          <w:i/>
          <w:iCs/>
        </w:rPr>
      </w:pPr>
      <w:r>
        <w:rPr>
          <w:i/>
          <w:iCs/>
        </w:rPr>
        <w:t>School of Electrical and Computer Engineering</w:t>
      </w:r>
      <w:r w:rsidRPr="00191578">
        <w:rPr>
          <w:i/>
          <w:iCs/>
        </w:rPr>
        <w:t>, Purdue University</w:t>
      </w:r>
      <w:r w:rsidR="001D11CB">
        <w:rPr>
          <w:i/>
          <w:iCs/>
        </w:rPr>
        <w:t>, West Lafayette, IN</w:t>
      </w:r>
    </w:p>
    <w:p w14:paraId="22A0C425" w14:textId="1847E4E0" w:rsidR="00586C9A" w:rsidRPr="00586C9A" w:rsidRDefault="00586C9A" w:rsidP="004D220A">
      <w:pPr>
        <w:pStyle w:val="ListParagraph"/>
        <w:numPr>
          <w:ilvl w:val="0"/>
          <w:numId w:val="41"/>
        </w:numPr>
        <w:tabs>
          <w:tab w:val="left" w:pos="7740"/>
          <w:tab w:val="left" w:pos="8010"/>
        </w:tabs>
        <w:spacing w:after="120"/>
        <w:contextualSpacing w:val="0"/>
        <w:rPr>
          <w:i/>
          <w:iCs/>
        </w:rPr>
      </w:pPr>
      <w:r>
        <w:t xml:space="preserve">Hosted </w:t>
      </w:r>
      <w:r w:rsidR="00AF2E30">
        <w:t xml:space="preserve">several </w:t>
      </w:r>
      <w:r>
        <w:t>office hours</w:t>
      </w:r>
      <w:r w:rsidR="00AF2E30">
        <w:t xml:space="preserve"> throughout the week</w:t>
      </w:r>
      <w:r>
        <w:t xml:space="preserve"> for undergraduate students in ECE 264 and ECE 368, the Advanced C programming and Algorithm and Data Structures courses, respectively, in Purdue ECE. Regularly used office hours as a way to mentor </w:t>
      </w:r>
      <w:proofErr w:type="gramStart"/>
      <w:r>
        <w:t>students</w:t>
      </w:r>
      <w:proofErr w:type="gramEnd"/>
      <w:r>
        <w:t xml:space="preserve"> careers and give advice on success in ECE.</w:t>
      </w:r>
    </w:p>
    <w:p w14:paraId="0FAB6A9F" w14:textId="548237BA" w:rsidR="00586C9A" w:rsidRPr="00586C9A" w:rsidRDefault="00586C9A" w:rsidP="004D220A">
      <w:pPr>
        <w:pStyle w:val="ListParagraph"/>
        <w:numPr>
          <w:ilvl w:val="0"/>
          <w:numId w:val="41"/>
        </w:numPr>
        <w:tabs>
          <w:tab w:val="left" w:pos="7740"/>
          <w:tab w:val="left" w:pos="8010"/>
        </w:tabs>
        <w:spacing w:after="120"/>
        <w:contextualSpacing w:val="0"/>
        <w:rPr>
          <w:i/>
          <w:iCs/>
        </w:rPr>
      </w:pPr>
      <w:r>
        <w:t xml:space="preserve">Wrote Python grading programs to automatically grade hundreds of students programming assignments automatically. </w:t>
      </w:r>
    </w:p>
    <w:p w14:paraId="420C740E" w14:textId="1816BDAA" w:rsidR="00586C9A" w:rsidRPr="00586C9A" w:rsidRDefault="00586C9A" w:rsidP="004D220A">
      <w:pPr>
        <w:pStyle w:val="ListParagraph"/>
        <w:numPr>
          <w:ilvl w:val="0"/>
          <w:numId w:val="41"/>
        </w:numPr>
        <w:tabs>
          <w:tab w:val="left" w:pos="7740"/>
          <w:tab w:val="left" w:pos="8010"/>
        </w:tabs>
        <w:spacing w:after="120"/>
        <w:contextualSpacing w:val="0"/>
        <w:rPr>
          <w:i/>
          <w:iCs/>
        </w:rPr>
      </w:pPr>
      <w:r>
        <w:t>Mentored senior design teams and created an open</w:t>
      </w:r>
      <w:r w:rsidR="00AF2E30">
        <w:t>-</w:t>
      </w:r>
      <w:r>
        <w:t xml:space="preserve">door community in the ECE shop. </w:t>
      </w:r>
    </w:p>
    <w:p w14:paraId="3FAAF55E" w14:textId="59696FAD" w:rsidR="00586C9A" w:rsidRPr="00586C9A" w:rsidRDefault="00586C9A" w:rsidP="004D220A">
      <w:pPr>
        <w:pStyle w:val="ListParagraph"/>
        <w:numPr>
          <w:ilvl w:val="0"/>
          <w:numId w:val="41"/>
        </w:numPr>
        <w:tabs>
          <w:tab w:val="left" w:pos="7740"/>
          <w:tab w:val="left" w:pos="8010"/>
        </w:tabs>
        <w:spacing w:after="120"/>
        <w:contextualSpacing w:val="0"/>
        <w:rPr>
          <w:i/>
          <w:iCs/>
        </w:rPr>
      </w:pPr>
      <w:r>
        <w:t>Reorganized the ECE Shop layout and created the famous “RGB ECE Shop” sign to create a more welcoming community for students to work on circuit design, PCB fabrication, and electrical engineering projects.</w:t>
      </w:r>
    </w:p>
    <w:p w14:paraId="6EA033C6" w14:textId="751C57C4" w:rsidR="004D2FDE" w:rsidRDefault="00B60A76" w:rsidP="001D11CB">
      <w:pPr>
        <w:pStyle w:val="Heading1"/>
        <w:spacing w:after="120"/>
      </w:pPr>
      <w:r>
        <w:t xml:space="preserve">Engineering and Research </w:t>
      </w:r>
      <w:r w:rsidR="000B3670" w:rsidRPr="00C06063">
        <w:t>Experience</w:t>
      </w:r>
    </w:p>
    <w:p w14:paraId="260CE80C" w14:textId="626C2990" w:rsidR="00B60A76" w:rsidRDefault="00B60A76" w:rsidP="001D11CB">
      <w:pPr>
        <w:pStyle w:val="Heading2"/>
        <w:tabs>
          <w:tab w:val="right" w:pos="10170"/>
        </w:tabs>
        <w:spacing w:after="120"/>
        <w:rPr>
          <w:rFonts w:cstheme="minorHAnsi"/>
          <w:szCs w:val="22"/>
        </w:rPr>
      </w:pPr>
      <w:r>
        <w:t>Research</w:t>
      </w:r>
      <w:r w:rsidR="00571B64">
        <w:t xml:space="preserve"> Assistant</w:t>
      </w:r>
      <w:r>
        <w:tab/>
      </w:r>
      <w:r w:rsidRPr="00FF24A0">
        <w:rPr>
          <w:rFonts w:asciiTheme="minorHAnsi" w:hAnsiTheme="minorHAnsi" w:cstheme="minorHAnsi"/>
          <w:szCs w:val="22"/>
        </w:rPr>
        <w:t>20</w:t>
      </w:r>
      <w:r w:rsidR="00571B64">
        <w:rPr>
          <w:rFonts w:asciiTheme="minorHAnsi" w:hAnsiTheme="minorHAnsi" w:cstheme="minorHAnsi"/>
          <w:szCs w:val="22"/>
        </w:rPr>
        <w:t>1</w:t>
      </w:r>
      <w:r w:rsidR="00571B64">
        <w:rPr>
          <w:rFonts w:cstheme="minorHAnsi"/>
          <w:szCs w:val="22"/>
        </w:rPr>
        <w:t>6</w:t>
      </w:r>
      <w:r w:rsidRPr="00FF24A0">
        <w:rPr>
          <w:rFonts w:cstheme="minorHAnsi"/>
          <w:szCs w:val="22"/>
        </w:rPr>
        <w:t>-present</w:t>
      </w:r>
    </w:p>
    <w:p w14:paraId="582EDDA3" w14:textId="27B3F936" w:rsidR="00B60A76" w:rsidRDefault="00B60A76" w:rsidP="001D11CB">
      <w:pPr>
        <w:spacing w:after="120"/>
        <w:ind w:firstLine="144"/>
        <w:rPr>
          <w:i/>
          <w:iCs/>
        </w:rPr>
      </w:pPr>
      <w:r w:rsidRPr="00191578">
        <w:rPr>
          <w:i/>
          <w:iCs/>
        </w:rPr>
        <w:t>Purdue University</w:t>
      </w:r>
      <w:r w:rsidR="00571B64">
        <w:rPr>
          <w:i/>
          <w:iCs/>
        </w:rPr>
        <w:t>, West Lafayette, IN |</w:t>
      </w:r>
      <w:r w:rsidRPr="00191578">
        <w:rPr>
          <w:i/>
          <w:iCs/>
        </w:rPr>
        <w:t xml:space="preserve"> Oak Ridge National Laboratory</w:t>
      </w:r>
      <w:r w:rsidR="00571B64">
        <w:rPr>
          <w:i/>
          <w:iCs/>
        </w:rPr>
        <w:t>, Oak Ridge, TN</w:t>
      </w:r>
    </w:p>
    <w:p w14:paraId="3D88DED5" w14:textId="61E975C9" w:rsidR="00586C9A" w:rsidRPr="00320A60" w:rsidRDefault="001D11CB" w:rsidP="004D220A">
      <w:pPr>
        <w:pStyle w:val="ListBullet"/>
        <w:numPr>
          <w:ilvl w:val="0"/>
          <w:numId w:val="43"/>
        </w:numPr>
        <w:spacing w:after="120"/>
      </w:pPr>
      <w:r>
        <w:t xml:space="preserve">Generalized the use cases for a drone routing algorithm to utilize multiple drones to capture an adversary in road networks. Can be apply to rescue kidnapped children using drones. </w:t>
      </w:r>
    </w:p>
    <w:p w14:paraId="61CBF8A5" w14:textId="770C4E7E" w:rsidR="001D11CB" w:rsidRDefault="001D11CB" w:rsidP="004D220A">
      <w:pPr>
        <w:pStyle w:val="ListBullet"/>
        <w:numPr>
          <w:ilvl w:val="0"/>
          <w:numId w:val="43"/>
        </w:numPr>
        <w:spacing w:after="120"/>
      </w:pPr>
      <w:r>
        <w:t xml:space="preserve">By studying the drone routing problem, I discovered a new connection between combinatorics and drone routing problems through graph partitioning. </w:t>
      </w:r>
    </w:p>
    <w:p w14:paraId="1C9A248A" w14:textId="7325E639" w:rsidR="00586C9A" w:rsidRPr="00320A60" w:rsidRDefault="00586C9A" w:rsidP="004D220A">
      <w:pPr>
        <w:pStyle w:val="ListBullet"/>
        <w:numPr>
          <w:ilvl w:val="0"/>
          <w:numId w:val="43"/>
        </w:numPr>
        <w:spacing w:after="120"/>
      </w:pPr>
      <w:r w:rsidRPr="00320A60">
        <w:t>Developed a quantum algorithm for designing the topology of nanophotonic devices by sampling the latent space of a variational autoencoder via a factorization machine surrogate model.</w:t>
      </w:r>
    </w:p>
    <w:p w14:paraId="607870F6" w14:textId="77777777" w:rsidR="00586C9A" w:rsidRPr="00320A60" w:rsidRDefault="00586C9A" w:rsidP="004D220A">
      <w:pPr>
        <w:pStyle w:val="ListBullet"/>
        <w:numPr>
          <w:ilvl w:val="0"/>
          <w:numId w:val="43"/>
        </w:numPr>
        <w:spacing w:after="120"/>
      </w:pPr>
      <w:r w:rsidRPr="00320A60">
        <w:t xml:space="preserve">The </w:t>
      </w:r>
      <w:r>
        <w:t>ML</w:t>
      </w:r>
      <w:r w:rsidRPr="00320A60">
        <w:t xml:space="preserve"> algorithm can generate 500 thermal emitter designs in 30 minutes, of which the top 50 designs are high-efficiency designs (&gt; 95% spectrum overlap for highly constrained problems). State of the art, non-ML based algorithms take several hours to days for similar efficiencies. [</w:t>
      </w:r>
      <w:r>
        <w:t>1</w:t>
      </w:r>
      <w:r w:rsidRPr="00320A60">
        <w:t>]</w:t>
      </w:r>
    </w:p>
    <w:p w14:paraId="07927B5E" w14:textId="77777777" w:rsidR="00586C9A" w:rsidRDefault="00586C9A" w:rsidP="004D220A">
      <w:pPr>
        <w:pStyle w:val="ListBullet"/>
        <w:numPr>
          <w:ilvl w:val="0"/>
          <w:numId w:val="43"/>
        </w:numPr>
        <w:spacing w:after="120"/>
      </w:pPr>
      <w:r w:rsidRPr="00320A60">
        <w:lastRenderedPageBreak/>
        <w:t xml:space="preserve">Built and integrated scientific packages (S4, D-Wave Leap, </w:t>
      </w:r>
      <w:r>
        <w:t xml:space="preserve">Quantum </w:t>
      </w:r>
      <w:r w:rsidRPr="00320A60">
        <w:t>Monte-Carlo) with Cloud API’s, Python, MATLAB, and C/C++ for implementing my team’s research projects.</w:t>
      </w:r>
    </w:p>
    <w:p w14:paraId="18577DCA" w14:textId="1869609A" w:rsidR="00B60A76" w:rsidRDefault="00571B64" w:rsidP="004D220A">
      <w:pPr>
        <w:pStyle w:val="Heading2"/>
        <w:tabs>
          <w:tab w:val="right" w:pos="10170"/>
        </w:tabs>
        <w:rPr>
          <w:rFonts w:cstheme="minorHAnsi"/>
          <w:szCs w:val="22"/>
        </w:rPr>
      </w:pPr>
      <w:r>
        <w:t>Graduate Software Engineering Intern</w:t>
      </w:r>
      <w:r w:rsidR="00B60A76">
        <w:tab/>
      </w:r>
      <w:r>
        <w:t xml:space="preserve">Summer </w:t>
      </w:r>
      <w:r w:rsidR="00B60A76" w:rsidRPr="00FF24A0">
        <w:rPr>
          <w:rFonts w:asciiTheme="minorHAnsi" w:hAnsiTheme="minorHAnsi" w:cstheme="minorHAnsi"/>
          <w:szCs w:val="22"/>
        </w:rPr>
        <w:t>20</w:t>
      </w:r>
      <w:r>
        <w:rPr>
          <w:rFonts w:asciiTheme="minorHAnsi" w:hAnsiTheme="minorHAnsi" w:cstheme="minorHAnsi"/>
          <w:szCs w:val="22"/>
        </w:rPr>
        <w:t>1</w:t>
      </w:r>
      <w:r>
        <w:rPr>
          <w:rFonts w:cstheme="minorHAnsi"/>
          <w:szCs w:val="22"/>
        </w:rPr>
        <w:t>9</w:t>
      </w:r>
    </w:p>
    <w:p w14:paraId="6F815EC9" w14:textId="5A8E33B6" w:rsidR="00B60A76" w:rsidRDefault="00571B64" w:rsidP="004D220A">
      <w:pPr>
        <w:spacing w:after="0"/>
        <w:ind w:firstLine="144"/>
        <w:rPr>
          <w:i/>
          <w:iCs/>
        </w:rPr>
      </w:pPr>
      <w:r>
        <w:rPr>
          <w:i/>
          <w:iCs/>
        </w:rPr>
        <w:t>ARM, Austin, TX</w:t>
      </w:r>
    </w:p>
    <w:p w14:paraId="2CC9D221" w14:textId="77777777" w:rsidR="00372D5A" w:rsidRPr="00320A60" w:rsidRDefault="00372D5A" w:rsidP="001D11CB">
      <w:pPr>
        <w:pStyle w:val="ListBullet"/>
        <w:numPr>
          <w:ilvl w:val="0"/>
          <w:numId w:val="42"/>
        </w:numPr>
        <w:spacing w:before="60" w:after="120"/>
      </w:pPr>
      <w:r w:rsidRPr="00320A60">
        <w:t>Improved ARMv8 verification self-test reproducibility and the Chi-Square distribution of ARM’s software verification suite RNG from 0.2 to 0.5 by restructuring the RNG seeding.</w:t>
      </w:r>
    </w:p>
    <w:p w14:paraId="558F196C" w14:textId="77777777" w:rsidR="00372D5A" w:rsidRPr="00320A60" w:rsidRDefault="00372D5A" w:rsidP="001D11CB">
      <w:pPr>
        <w:pStyle w:val="ListBullet"/>
        <w:numPr>
          <w:ilvl w:val="0"/>
          <w:numId w:val="42"/>
        </w:numPr>
        <w:spacing w:before="60" w:after="120"/>
      </w:pPr>
      <w:r w:rsidRPr="00320A60">
        <w:t>Wrote Python scripts to compare the coverage of ARMv8 self-tests generated by various C++ RNG’s.</w:t>
      </w:r>
    </w:p>
    <w:p w14:paraId="4E98AE5C" w14:textId="1848B068" w:rsidR="00372D5A" w:rsidRDefault="00372D5A" w:rsidP="004D220A">
      <w:pPr>
        <w:pStyle w:val="ListBullet"/>
        <w:numPr>
          <w:ilvl w:val="0"/>
          <w:numId w:val="42"/>
        </w:numPr>
        <w:spacing w:before="60" w:after="120"/>
      </w:pPr>
      <w:r w:rsidRPr="00320A60">
        <w:t>Rebuilt 2 ARMv8 self-test directives to reduce the complexity of debug self-tests.</w:t>
      </w:r>
    </w:p>
    <w:p w14:paraId="09460C75" w14:textId="601D09CE" w:rsidR="00B60A76" w:rsidRDefault="00571B64" w:rsidP="004D220A">
      <w:pPr>
        <w:pStyle w:val="Heading2"/>
        <w:tabs>
          <w:tab w:val="right" w:pos="10170"/>
        </w:tabs>
        <w:rPr>
          <w:rFonts w:cstheme="minorHAnsi"/>
          <w:szCs w:val="22"/>
        </w:rPr>
      </w:pPr>
      <w:r>
        <w:rPr>
          <w:szCs w:val="24"/>
        </w:rPr>
        <w:t xml:space="preserve">System-on-Chip </w:t>
      </w:r>
      <w:r w:rsidRPr="00320A60">
        <w:rPr>
          <w:szCs w:val="24"/>
        </w:rPr>
        <w:t xml:space="preserve">Software </w:t>
      </w:r>
      <w:r>
        <w:rPr>
          <w:szCs w:val="24"/>
        </w:rPr>
        <w:t>Team Lead</w:t>
      </w:r>
      <w:r w:rsidRPr="00320A60">
        <w:rPr>
          <w:szCs w:val="24"/>
        </w:rPr>
        <w:t> </w:t>
      </w:r>
      <w:r w:rsidR="00B60A76">
        <w:tab/>
      </w:r>
      <w:r>
        <w:rPr>
          <w:rFonts w:asciiTheme="minorHAnsi" w:hAnsiTheme="minorHAnsi" w:cstheme="minorHAnsi"/>
          <w:szCs w:val="22"/>
        </w:rPr>
        <w:t>2018-2019</w:t>
      </w:r>
    </w:p>
    <w:p w14:paraId="5F58A311" w14:textId="74C6C49B" w:rsidR="00B60A76" w:rsidRDefault="00571B64" w:rsidP="004D220A">
      <w:pPr>
        <w:spacing w:after="0"/>
        <w:ind w:firstLine="144"/>
        <w:rPr>
          <w:i/>
          <w:iCs/>
        </w:rPr>
      </w:pPr>
      <w:r>
        <w:rPr>
          <w:i/>
          <w:iCs/>
        </w:rPr>
        <w:t>System-on-Chip Team,</w:t>
      </w:r>
      <w:r w:rsidR="00B60A76" w:rsidRPr="00191578">
        <w:rPr>
          <w:i/>
          <w:iCs/>
        </w:rPr>
        <w:t xml:space="preserve"> Purdue Universit</w:t>
      </w:r>
      <w:r w:rsidR="00372D5A">
        <w:rPr>
          <w:i/>
          <w:iCs/>
        </w:rPr>
        <w:t>y</w:t>
      </w:r>
      <w:r>
        <w:rPr>
          <w:i/>
          <w:iCs/>
        </w:rPr>
        <w:t>, West Lafayette, IN</w:t>
      </w:r>
    </w:p>
    <w:p w14:paraId="39053861" w14:textId="77777777" w:rsidR="00571B64" w:rsidRDefault="00571B64" w:rsidP="001D11CB">
      <w:pPr>
        <w:pStyle w:val="ListBullet"/>
        <w:numPr>
          <w:ilvl w:val="0"/>
          <w:numId w:val="41"/>
        </w:numPr>
        <w:spacing w:before="60" w:after="120"/>
      </w:pPr>
      <w:r>
        <w:t xml:space="preserve">Tasked to lead a team to generate bootup code and a ROM module in 3 months for running startup tests in a custom 90nm RISCV System-on-Chip (SOC) fabricated at MIT Lincoln Labs, </w:t>
      </w:r>
      <w:hyperlink r:id="rId14" w:history="1">
        <w:r w:rsidRPr="00E95998">
          <w:rPr>
            <w:rStyle w:val="Hyperlink"/>
          </w:rPr>
          <w:t>the AFTx04</w:t>
        </w:r>
      </w:hyperlink>
      <w:r>
        <w:t>.</w:t>
      </w:r>
    </w:p>
    <w:p w14:paraId="2E0D1E4F" w14:textId="356D58A9" w:rsidR="00571B64" w:rsidRDefault="00571B64" w:rsidP="001D11CB">
      <w:pPr>
        <w:pStyle w:val="ListBullet"/>
        <w:numPr>
          <w:ilvl w:val="0"/>
          <w:numId w:val="41"/>
        </w:numPr>
        <w:spacing w:before="60" w:after="120"/>
      </w:pPr>
      <w:r>
        <w:t xml:space="preserve">Developed a Python tool to compile C code into thousands of lines of RISCV machine code that generated an onboard Verilog based ROM module and integrated it with my </w:t>
      </w:r>
      <w:proofErr w:type="gramStart"/>
      <w:r>
        <w:t>teammates</w:t>
      </w:r>
      <w:proofErr w:type="gramEnd"/>
      <w:r>
        <w:t xml:space="preserve"> designs. </w:t>
      </w:r>
    </w:p>
    <w:p w14:paraId="15C17A58" w14:textId="77777777" w:rsidR="00571B64" w:rsidRPr="00320A60" w:rsidRDefault="00571B64" w:rsidP="001D11CB">
      <w:pPr>
        <w:pStyle w:val="ListBullet"/>
        <w:numPr>
          <w:ilvl w:val="0"/>
          <w:numId w:val="41"/>
        </w:numPr>
        <w:spacing w:before="60" w:after="120"/>
      </w:pPr>
      <w:r>
        <w:t>After finishing the ROM module early, I fixed critical bugs in the entire system-on-chip from source code to netlist level. This work directly led to the team’s first completely functional SOC and led to future research projects and more funding for the next version of the chip.</w:t>
      </w:r>
    </w:p>
    <w:p w14:paraId="6BE2BF03" w14:textId="0C5115F9" w:rsidR="00372D5A" w:rsidRPr="00C06063" w:rsidRDefault="00571B64" w:rsidP="001D11CB">
      <w:pPr>
        <w:pStyle w:val="ListBullet"/>
        <w:numPr>
          <w:ilvl w:val="0"/>
          <w:numId w:val="41"/>
        </w:numPr>
        <w:spacing w:before="60" w:after="120"/>
      </w:pPr>
      <w:r>
        <w:t>Developed test vectors for verifying the SOC with NSWC Crane and MIT-Lincoln Lab engineers.</w:t>
      </w:r>
    </w:p>
    <w:p w14:paraId="5232949C" w14:textId="19AD25CA" w:rsidR="00394A6D" w:rsidRDefault="00A35EE1" w:rsidP="001D11CB">
      <w:pPr>
        <w:pStyle w:val="Heading1"/>
        <w:spacing w:after="120"/>
      </w:pPr>
      <w:bookmarkStart w:id="0" w:name="_Hlk99046129"/>
      <w:r w:rsidRPr="00C06063">
        <w:t>Publications</w:t>
      </w:r>
    </w:p>
    <w:p w14:paraId="228F6A9C" w14:textId="0560105B" w:rsidR="00FF24A0" w:rsidRDefault="00FF24A0" w:rsidP="001D11CB">
      <w:pPr>
        <w:pStyle w:val="Heading2"/>
        <w:spacing w:after="120"/>
      </w:pPr>
      <w:r>
        <w:t>peer-reviewed</w:t>
      </w:r>
    </w:p>
    <w:bookmarkEnd w:id="0"/>
    <w:p w14:paraId="02C3B2A3" w14:textId="354E4F2D" w:rsidR="00077773" w:rsidRPr="00FF24A0" w:rsidRDefault="00FF24A0" w:rsidP="001D11CB">
      <w:pPr>
        <w:pStyle w:val="ListBullet"/>
        <w:numPr>
          <w:ilvl w:val="0"/>
          <w:numId w:val="32"/>
        </w:numPr>
        <w:spacing w:before="60" w:after="120"/>
        <w:rPr>
          <w:b/>
          <w:bCs/>
        </w:rPr>
      </w:pPr>
      <w:r w:rsidRPr="00FF24A0">
        <w:t xml:space="preserve">Wilson, B.A., Kudyshev, Z.A., Kildishev, A., Kais, S., Shalaev, V., and Boltasseva, A., </w:t>
      </w:r>
      <w:r w:rsidRPr="00FF24A0">
        <w:rPr>
          <w:b/>
          <w:bCs/>
        </w:rPr>
        <w:t>“Machine Learning Framework for Quantum Sampling of Highly Constrained Optimization Algorithms,”</w:t>
      </w:r>
      <w:r w:rsidRPr="00FF24A0">
        <w:t xml:space="preserve"> Applied Physics Reviews, 8, 041418 (2021) </w:t>
      </w:r>
      <w:hyperlink r:id="rId15" w:history="1">
        <w:r w:rsidRPr="004E72D9">
          <w:rPr>
            <w:rStyle w:val="Hyperlink"/>
          </w:rPr>
          <w:t>https://doi.org/10.1063/5.0060481</w:t>
        </w:r>
      </w:hyperlink>
    </w:p>
    <w:p w14:paraId="28AA3732" w14:textId="1EC8A764" w:rsidR="00FF24A0" w:rsidRPr="00FF24A0" w:rsidRDefault="00FF24A0" w:rsidP="001D11CB">
      <w:pPr>
        <w:pStyle w:val="ListBullet"/>
        <w:numPr>
          <w:ilvl w:val="0"/>
          <w:numId w:val="32"/>
        </w:numPr>
        <w:spacing w:before="60" w:after="120"/>
        <w:rPr>
          <w:b/>
          <w:bCs/>
        </w:rPr>
      </w:pPr>
      <w:r w:rsidRPr="00FF24A0">
        <w:t xml:space="preserve">Wilson, B.A., </w:t>
      </w:r>
      <w:proofErr w:type="spellStart"/>
      <w:r w:rsidRPr="00FF24A0">
        <w:t>Hudack</w:t>
      </w:r>
      <w:proofErr w:type="spellEnd"/>
      <w:r w:rsidRPr="00FF24A0">
        <w:t>, J., and Sundaram, S.,</w:t>
      </w:r>
      <w:r w:rsidRPr="00FF24A0">
        <w:rPr>
          <w:b/>
          <w:bCs/>
        </w:rPr>
        <w:t xml:space="preserve"> “Planning for Package Deliveries in Risky Environments Over Multiple Epochs,” </w:t>
      </w:r>
      <w:r w:rsidRPr="00FF24A0">
        <w:t>Accepted to ACC 2022</w:t>
      </w:r>
    </w:p>
    <w:p w14:paraId="12CA6E70" w14:textId="3BC0D7DD" w:rsidR="00FF24A0" w:rsidRDefault="00FF24A0" w:rsidP="001D11CB">
      <w:pPr>
        <w:pStyle w:val="ListBullet"/>
        <w:numPr>
          <w:ilvl w:val="0"/>
          <w:numId w:val="32"/>
        </w:numPr>
        <w:spacing w:before="60" w:after="120"/>
      </w:pPr>
      <w:r w:rsidRPr="00FF24A0">
        <w:t>Wilson, B.A., Kudyshev, Z.A., Kildishev, A., Kais, S., Shalaev, V., and Boltasseva, A.,</w:t>
      </w:r>
      <w:r w:rsidRPr="00FF24A0">
        <w:rPr>
          <w:b/>
          <w:bCs/>
        </w:rPr>
        <w:t xml:space="preserve"> “</w:t>
      </w:r>
      <w:proofErr w:type="spellStart"/>
      <w:r w:rsidRPr="00FF24A0">
        <w:rPr>
          <w:b/>
          <w:bCs/>
        </w:rPr>
        <w:t>Metasurface</w:t>
      </w:r>
      <w:proofErr w:type="spellEnd"/>
      <w:r w:rsidRPr="00FF24A0">
        <w:rPr>
          <w:b/>
          <w:bCs/>
        </w:rPr>
        <w:t xml:space="preserve"> design optimization via D-Wave based sampling,” </w:t>
      </w:r>
      <w:r w:rsidRPr="00FF24A0">
        <w:t>2021 Conference on Lasers and Electro-Optics (CLEO), 2021, pp. 1-2</w:t>
      </w:r>
    </w:p>
    <w:p w14:paraId="7025FC0B" w14:textId="51E79C49" w:rsidR="00FF24A0" w:rsidRDefault="00FF24A0" w:rsidP="001D11CB">
      <w:pPr>
        <w:pStyle w:val="Heading2"/>
        <w:spacing w:after="120"/>
      </w:pPr>
      <w:r>
        <w:t>Poster presentations</w:t>
      </w:r>
    </w:p>
    <w:p w14:paraId="3800CAD3" w14:textId="4B15FD53" w:rsidR="00FF24A0" w:rsidRDefault="00FF24A0" w:rsidP="001D11CB">
      <w:pPr>
        <w:pStyle w:val="ListBullet"/>
        <w:numPr>
          <w:ilvl w:val="0"/>
          <w:numId w:val="40"/>
        </w:numPr>
        <w:spacing w:before="60" w:after="120"/>
      </w:pPr>
      <w:r w:rsidRPr="00FF24A0">
        <w:t>Wilson, B.A., M</w:t>
      </w:r>
      <w:r w:rsidR="00A765C6">
        <w:t>kh</w:t>
      </w:r>
      <w:r w:rsidRPr="00FF24A0">
        <w:t xml:space="preserve">itaryan, V., Shalaev, V., Kais, S., Kildishev, A. and Boltasseva, A., </w:t>
      </w:r>
      <w:r w:rsidRPr="00FF24A0">
        <w:rPr>
          <w:b/>
          <w:bCs/>
        </w:rPr>
        <w:t>“Source Shaping for Electromagnetic Optimization via Higher-Order Variational Quantum Algorithms,”</w:t>
      </w:r>
      <w:r w:rsidRPr="00FF24A0">
        <w:t xml:space="preserve"> Elmore Center Student Poster Session, Feb. 24, 2022</w:t>
      </w:r>
    </w:p>
    <w:p w14:paraId="281697E6" w14:textId="204A32BE" w:rsidR="00FF24A0" w:rsidRDefault="00FF24A0" w:rsidP="001D11CB">
      <w:pPr>
        <w:pStyle w:val="ListBullet"/>
        <w:numPr>
          <w:ilvl w:val="0"/>
          <w:numId w:val="40"/>
        </w:numPr>
        <w:spacing w:before="60" w:after="120"/>
      </w:pPr>
      <w:proofErr w:type="spellStart"/>
      <w:r w:rsidRPr="00FF24A0">
        <w:t>Iyer</w:t>
      </w:r>
      <w:proofErr w:type="spellEnd"/>
      <w:r w:rsidRPr="00FF24A0">
        <w:t xml:space="preserve">, V., Wilson, B.A., Shalaev, V., Kais, S., Kildishev, A. and Boltasseva, A., </w:t>
      </w:r>
      <w:r w:rsidRPr="00FF24A0">
        <w:rPr>
          <w:b/>
          <w:bCs/>
        </w:rPr>
        <w:t xml:space="preserve">“Measuring </w:t>
      </w:r>
      <w:proofErr w:type="spellStart"/>
      <w:r w:rsidRPr="00FF24A0">
        <w:rPr>
          <w:b/>
          <w:bCs/>
        </w:rPr>
        <w:t>bVAE</w:t>
      </w:r>
      <w:proofErr w:type="spellEnd"/>
      <w:r w:rsidRPr="00FF24A0">
        <w:rPr>
          <w:b/>
          <w:bCs/>
        </w:rPr>
        <w:t xml:space="preserve"> Reconstruction Loss Against Binary Latent Space Size,”</w:t>
      </w:r>
      <w:r w:rsidRPr="00FF24A0">
        <w:t xml:space="preserve"> Elmore Center Student Poster Session, Feb. 24, 2022</w:t>
      </w:r>
    </w:p>
    <w:p w14:paraId="59895453" w14:textId="692BC70C" w:rsidR="00FF24A0" w:rsidRDefault="00FF24A0" w:rsidP="001D11CB">
      <w:pPr>
        <w:pStyle w:val="ListBullet"/>
        <w:numPr>
          <w:ilvl w:val="0"/>
          <w:numId w:val="40"/>
        </w:numPr>
        <w:spacing w:before="60" w:after="120"/>
      </w:pPr>
      <w:r w:rsidRPr="00FF24A0">
        <w:t xml:space="preserve">Wilson, B.A., Kudyshev, Z., Kildishev, A., Kais, S., Shalaev, V. and Boltasseva, A., </w:t>
      </w:r>
      <w:r w:rsidRPr="00FF24A0">
        <w:rPr>
          <w:b/>
          <w:bCs/>
        </w:rPr>
        <w:t xml:space="preserve">“QUBO Sampling of Highly-Constrained Optimization Problems: Inverse Design of </w:t>
      </w:r>
      <w:proofErr w:type="spellStart"/>
      <w:r w:rsidRPr="00FF24A0">
        <w:rPr>
          <w:b/>
          <w:bCs/>
        </w:rPr>
        <w:t>Metasurfaces</w:t>
      </w:r>
      <w:proofErr w:type="spellEnd"/>
      <w:r w:rsidRPr="00FF24A0">
        <w:rPr>
          <w:b/>
          <w:bCs/>
        </w:rPr>
        <w:t xml:space="preserve">,” </w:t>
      </w:r>
      <w:r w:rsidRPr="00FF24A0">
        <w:t xml:space="preserve">1st Quantum Science Center Poster Session, Mar. 14, 2021, </w:t>
      </w:r>
      <w:hyperlink r:id="rId16" w:history="1">
        <w:r w:rsidRPr="004E72D9">
          <w:rPr>
            <w:rStyle w:val="Hyperlink"/>
          </w:rPr>
          <w:t>https://qscience.org/wp-content/uploads/2021/03/14-Blake-Wilson.pdf</w:t>
        </w:r>
      </w:hyperlink>
    </w:p>
    <w:p w14:paraId="52CC1C7A" w14:textId="1F2997B1" w:rsidR="00FF24A0" w:rsidRDefault="00FF24A0" w:rsidP="001D11CB">
      <w:pPr>
        <w:pStyle w:val="ListBullet"/>
        <w:numPr>
          <w:ilvl w:val="0"/>
          <w:numId w:val="40"/>
        </w:numPr>
        <w:spacing w:before="60" w:after="120"/>
      </w:pPr>
      <w:r w:rsidRPr="00FF24A0">
        <w:t xml:space="preserve">Singhal, M., Stevens, J.R., Wilson, B.A., </w:t>
      </w:r>
      <w:proofErr w:type="spellStart"/>
      <w:r w:rsidRPr="00FF24A0">
        <w:t>Swabey</w:t>
      </w:r>
      <w:proofErr w:type="spellEnd"/>
      <w:r w:rsidRPr="00FF24A0">
        <w:t xml:space="preserve">, M., Johnson, M., </w:t>
      </w:r>
      <w:r w:rsidRPr="00FF24A0">
        <w:rPr>
          <w:b/>
          <w:bCs/>
        </w:rPr>
        <w:t xml:space="preserve">“AFTx04 Design and </w:t>
      </w:r>
      <w:proofErr w:type="spellStart"/>
      <w:r w:rsidRPr="00FF24A0">
        <w:rPr>
          <w:b/>
          <w:bCs/>
        </w:rPr>
        <w:t>Tapeout</w:t>
      </w:r>
      <w:proofErr w:type="spellEnd"/>
      <w:r w:rsidRPr="00FF24A0">
        <w:rPr>
          <w:b/>
          <w:bCs/>
        </w:rPr>
        <w:t>,</w:t>
      </w:r>
      <w:r w:rsidRPr="00FF24A0">
        <w:rPr>
          <w:b/>
          <w:bCs/>
        </w:rPr>
        <w:t>”</w:t>
      </w:r>
      <w:r>
        <w:t xml:space="preserve"> </w:t>
      </w:r>
      <w:r w:rsidRPr="00FF24A0">
        <w:t>NSWC Crane Microelectronics Integrity Meeting, 2018</w:t>
      </w:r>
    </w:p>
    <w:p w14:paraId="1E2A5FA6" w14:textId="39B2B0C2" w:rsidR="00FF24A0" w:rsidRPr="00FF24A0" w:rsidRDefault="00FF24A0" w:rsidP="001D11CB">
      <w:pPr>
        <w:pStyle w:val="ListBullet"/>
        <w:numPr>
          <w:ilvl w:val="0"/>
          <w:numId w:val="40"/>
        </w:numPr>
        <w:spacing w:before="60" w:after="120"/>
      </w:pPr>
      <w:r w:rsidRPr="00FF24A0">
        <w:t xml:space="preserve">Wilson, B.A., Prasad, A., and Sundaram, S., </w:t>
      </w:r>
      <w:r w:rsidRPr="00FF24A0">
        <w:rPr>
          <w:b/>
          <w:bCs/>
        </w:rPr>
        <w:t>“Pursuit Evasion with Multiple Pursuers: Capturing a Ground Vehicle on a Road Network with Multiple Drones,”</w:t>
      </w:r>
      <w:r w:rsidRPr="00FF24A0">
        <w:t xml:space="preserve"> The Summer Undergraduate Research Fellowship (SURF) Symposium, Aug. 3, 2017. Paper 54. https://docs.lib.purdue.edu/surf/2017/presentations/54</w:t>
      </w:r>
    </w:p>
    <w:p w14:paraId="72F4ED72" w14:textId="2D11A3B9" w:rsidR="00FF24A0" w:rsidRDefault="004D2FDE" w:rsidP="00FF24A0">
      <w:pPr>
        <w:pStyle w:val="Heading1"/>
      </w:pPr>
      <w:r>
        <w:lastRenderedPageBreak/>
        <w:t xml:space="preserve">Honors and </w:t>
      </w:r>
      <w:r w:rsidR="00781BBD">
        <w:t>Awards</w:t>
      </w:r>
    </w:p>
    <w:p w14:paraId="1E6CD05C" w14:textId="69612D12" w:rsidR="00781BBD" w:rsidRPr="007B00BD" w:rsidRDefault="00781BBD" w:rsidP="00781BBD">
      <w:pPr>
        <w:tabs>
          <w:tab w:val="right" w:pos="8640"/>
        </w:tabs>
        <w:spacing w:after="120"/>
        <w:ind w:left="288"/>
        <w:rPr>
          <w:rFonts w:cstheme="minorHAnsi"/>
          <w:sz w:val="24"/>
          <w:szCs w:val="24"/>
        </w:rPr>
      </w:pPr>
      <w:r w:rsidRPr="00345A86">
        <w:rPr>
          <w:b/>
          <w:bCs/>
        </w:rPr>
        <w:t>Universities Space Research Association Quantum</w:t>
      </w:r>
      <w:r>
        <w:rPr>
          <w:b/>
          <w:bCs/>
        </w:rPr>
        <w:t xml:space="preserve"> Grant</w:t>
      </w:r>
      <w:r w:rsidRPr="007B00BD">
        <w:rPr>
          <w:rFonts w:cstheme="minorHAnsi"/>
          <w:sz w:val="24"/>
          <w:szCs w:val="24"/>
        </w:rPr>
        <w:tab/>
      </w:r>
      <w:r w:rsidRPr="007B00BD">
        <w:rPr>
          <w:rFonts w:cstheme="minorHAnsi"/>
          <w:sz w:val="24"/>
          <w:szCs w:val="24"/>
        </w:rPr>
        <w:tab/>
        <w:t>202</w:t>
      </w:r>
      <w:r>
        <w:rPr>
          <w:rFonts w:cstheme="minorHAnsi"/>
          <w:sz w:val="24"/>
          <w:szCs w:val="24"/>
        </w:rPr>
        <w:t>0</w:t>
      </w:r>
    </w:p>
    <w:p w14:paraId="4F822865" w14:textId="73F4294E" w:rsidR="00781BBD" w:rsidRPr="007B00BD" w:rsidRDefault="00781BBD" w:rsidP="00781BBD">
      <w:pPr>
        <w:tabs>
          <w:tab w:val="right" w:pos="8640"/>
        </w:tabs>
        <w:spacing w:after="120"/>
        <w:ind w:left="288"/>
        <w:rPr>
          <w:rFonts w:cstheme="minorHAnsi"/>
          <w:sz w:val="24"/>
          <w:szCs w:val="24"/>
        </w:rPr>
      </w:pPr>
      <w:r>
        <w:rPr>
          <w:b/>
          <w:bCs/>
        </w:rPr>
        <w:t>Oak Ridge Leadership Computing Facility D-Wave Grant</w:t>
      </w:r>
      <w:r w:rsidRPr="007B00BD">
        <w:rPr>
          <w:rFonts w:cstheme="minorHAnsi"/>
          <w:sz w:val="24"/>
          <w:szCs w:val="24"/>
        </w:rPr>
        <w:tab/>
      </w:r>
      <w:r w:rsidRPr="007B00BD">
        <w:rPr>
          <w:rFonts w:cstheme="minorHAnsi"/>
          <w:sz w:val="24"/>
          <w:szCs w:val="24"/>
        </w:rPr>
        <w:tab/>
        <w:t>202</w:t>
      </w:r>
      <w:r>
        <w:rPr>
          <w:rFonts w:cstheme="minorHAnsi"/>
          <w:sz w:val="24"/>
          <w:szCs w:val="24"/>
        </w:rPr>
        <w:t>0</w:t>
      </w:r>
    </w:p>
    <w:p w14:paraId="6103B9A1" w14:textId="601580FB" w:rsidR="004D2FDE" w:rsidRPr="00781BBD" w:rsidRDefault="004D2FDE" w:rsidP="004D2FDE">
      <w:pPr>
        <w:tabs>
          <w:tab w:val="right" w:pos="8640"/>
        </w:tabs>
        <w:spacing w:after="120"/>
        <w:ind w:left="288"/>
        <w:rPr>
          <w:rFonts w:cstheme="minorHAnsi"/>
        </w:rPr>
      </w:pPr>
      <w:r>
        <w:rPr>
          <w:b/>
          <w:bCs/>
        </w:rPr>
        <w:t>National Rube Goldberg Competition – 2</w:t>
      </w:r>
      <w:r w:rsidRPr="004D2FDE">
        <w:rPr>
          <w:b/>
          <w:bCs/>
          <w:vertAlign w:val="superscript"/>
        </w:rPr>
        <w:t>nd</w:t>
      </w:r>
      <w:r>
        <w:rPr>
          <w:b/>
          <w:bCs/>
        </w:rPr>
        <w:t xml:space="preserve"> Place</w:t>
      </w:r>
      <w:r w:rsidRPr="00781BBD">
        <w:rPr>
          <w:rFonts w:cstheme="minorHAnsi"/>
        </w:rPr>
        <w:tab/>
      </w:r>
      <w:r w:rsidRPr="00781BBD">
        <w:rPr>
          <w:rFonts w:cstheme="minorHAnsi"/>
        </w:rPr>
        <w:tab/>
      </w:r>
      <w:r>
        <w:rPr>
          <w:rFonts w:cstheme="minorHAnsi"/>
        </w:rPr>
        <w:t>Spring 2016</w:t>
      </w:r>
    </w:p>
    <w:p w14:paraId="4C7E0945" w14:textId="0F253A9B" w:rsidR="003A279B" w:rsidRDefault="003A279B" w:rsidP="003A279B">
      <w:pPr>
        <w:pStyle w:val="Heading1"/>
      </w:pPr>
      <w:r>
        <w:t>Organizations and Memberships</w:t>
      </w:r>
    </w:p>
    <w:p w14:paraId="1A3683D8" w14:textId="515A6DB0" w:rsidR="003A279B" w:rsidRPr="007B00BD" w:rsidRDefault="003A279B" w:rsidP="003A279B">
      <w:pPr>
        <w:tabs>
          <w:tab w:val="right" w:pos="8640"/>
        </w:tabs>
        <w:spacing w:after="120"/>
        <w:ind w:left="288"/>
        <w:rPr>
          <w:rFonts w:cstheme="minorHAnsi"/>
          <w:sz w:val="24"/>
          <w:szCs w:val="24"/>
        </w:rPr>
      </w:pPr>
      <w:r>
        <w:rPr>
          <w:b/>
          <w:bCs/>
        </w:rPr>
        <w:t>Optica</w:t>
      </w:r>
      <w:r w:rsidRPr="007B00BD">
        <w:rPr>
          <w:rFonts w:cstheme="minorHAnsi"/>
          <w:sz w:val="24"/>
          <w:szCs w:val="24"/>
        </w:rPr>
        <w:tab/>
      </w:r>
      <w:r w:rsidRPr="007B00BD">
        <w:rPr>
          <w:rFonts w:cstheme="minorHAnsi"/>
          <w:sz w:val="24"/>
          <w:szCs w:val="24"/>
        </w:rPr>
        <w:tab/>
        <w:t>202</w:t>
      </w:r>
      <w:r>
        <w:rPr>
          <w:rFonts w:cstheme="minorHAnsi"/>
          <w:sz w:val="24"/>
          <w:szCs w:val="24"/>
        </w:rPr>
        <w:t>1-Present</w:t>
      </w:r>
    </w:p>
    <w:p w14:paraId="386CBEE6" w14:textId="536A08AB" w:rsidR="003A279B" w:rsidRPr="007B00BD" w:rsidRDefault="003A279B" w:rsidP="003A279B">
      <w:pPr>
        <w:tabs>
          <w:tab w:val="right" w:pos="8640"/>
        </w:tabs>
        <w:spacing w:after="120"/>
        <w:ind w:left="288"/>
        <w:rPr>
          <w:rFonts w:cstheme="minorHAnsi"/>
          <w:sz w:val="24"/>
          <w:szCs w:val="24"/>
        </w:rPr>
      </w:pPr>
      <w:r>
        <w:rPr>
          <w:b/>
          <w:bCs/>
        </w:rPr>
        <w:t>IEEE Computer Society</w:t>
      </w:r>
      <w:r w:rsidRPr="007B00BD">
        <w:rPr>
          <w:rFonts w:cstheme="minorHAnsi"/>
          <w:sz w:val="24"/>
          <w:szCs w:val="24"/>
        </w:rPr>
        <w:tab/>
      </w:r>
      <w:r w:rsidRPr="007B00BD">
        <w:rPr>
          <w:rFonts w:cstheme="minorHAnsi"/>
          <w:sz w:val="24"/>
          <w:szCs w:val="24"/>
        </w:rPr>
        <w:tab/>
        <w:t>202</w:t>
      </w:r>
      <w:r>
        <w:rPr>
          <w:rFonts w:cstheme="minorHAnsi"/>
          <w:sz w:val="24"/>
          <w:szCs w:val="24"/>
        </w:rPr>
        <w:t>0</w:t>
      </w:r>
    </w:p>
    <w:p w14:paraId="24381AD3" w14:textId="44FCCC32" w:rsidR="00EC1C06" w:rsidRPr="000C5E90" w:rsidRDefault="003A279B" w:rsidP="000C5E90">
      <w:pPr>
        <w:tabs>
          <w:tab w:val="right" w:pos="8640"/>
        </w:tabs>
        <w:spacing w:after="120"/>
        <w:ind w:left="288"/>
        <w:rPr>
          <w:rFonts w:cstheme="minorHAnsi"/>
        </w:rPr>
      </w:pPr>
      <w:r>
        <w:rPr>
          <w:b/>
          <w:bCs/>
        </w:rPr>
        <w:t>Purdue Society of Professional Engineers</w:t>
      </w:r>
      <w:r w:rsidRPr="00781BBD">
        <w:rPr>
          <w:rFonts w:cstheme="minorHAnsi"/>
        </w:rPr>
        <w:tab/>
      </w:r>
      <w:r w:rsidRPr="00781BBD">
        <w:rPr>
          <w:rFonts w:cstheme="minorHAnsi"/>
        </w:rPr>
        <w:tab/>
      </w:r>
      <w:r>
        <w:rPr>
          <w:rFonts w:cstheme="minorHAnsi"/>
        </w:rPr>
        <w:t>2015-</w:t>
      </w:r>
      <w:r>
        <w:rPr>
          <w:rFonts w:cstheme="minorHAnsi"/>
        </w:rPr>
        <w:t>2016</w:t>
      </w:r>
    </w:p>
    <w:p w14:paraId="5E9A0CFA" w14:textId="6A04D980" w:rsidR="00EC1C06" w:rsidRPr="004D2FDE" w:rsidRDefault="00826575" w:rsidP="004D2FDE">
      <w:pPr>
        <w:pStyle w:val="Heading1"/>
      </w:pPr>
      <w:r>
        <w:t xml:space="preserve">Technical </w:t>
      </w:r>
      <w:r w:rsidR="00EC1C06" w:rsidRPr="004D2FDE">
        <w:t>Skills and Programming Languages</w:t>
      </w:r>
    </w:p>
    <w:p w14:paraId="56F0BB1F" w14:textId="77777777" w:rsidR="00EC1C06" w:rsidRPr="00320A60" w:rsidRDefault="00EC1C06" w:rsidP="00EC1C06">
      <w:pPr>
        <w:spacing w:after="60"/>
        <w:ind w:left="144"/>
      </w:pPr>
      <w:r w:rsidRPr="0002387F">
        <w:rPr>
          <w:b/>
          <w:bCs/>
        </w:rPr>
        <w:t>Proficient:</w:t>
      </w:r>
      <w:r w:rsidRPr="00320A60">
        <w:t xml:space="preserve"> Python, C/C++, </w:t>
      </w:r>
      <w:r>
        <w:t>MATLAB</w:t>
      </w:r>
      <w:r w:rsidRPr="00320A60">
        <w:t xml:space="preserve">, </w:t>
      </w:r>
      <w:r>
        <w:t>Quantum Information, Machine Learning,</w:t>
      </w:r>
      <w:r w:rsidRPr="006A1559">
        <w:t xml:space="preserve"> </w:t>
      </w:r>
      <w:r w:rsidRPr="00320A60">
        <w:t>Optimization</w:t>
      </w:r>
      <w:r>
        <w:t xml:space="preserve"> Algorithms</w:t>
      </w:r>
    </w:p>
    <w:p w14:paraId="6C47681B" w14:textId="77777777" w:rsidR="00EC1C06" w:rsidRDefault="00EC1C06" w:rsidP="00EC1C06">
      <w:pPr>
        <w:spacing w:after="60"/>
        <w:ind w:left="144"/>
      </w:pPr>
      <w:r w:rsidRPr="0002387F">
        <w:rPr>
          <w:b/>
          <w:bCs/>
        </w:rPr>
        <w:t>Familiar:</w:t>
      </w:r>
      <w:r>
        <w:t xml:space="preserve"> </w:t>
      </w:r>
      <w:r w:rsidRPr="00320A60">
        <w:t>Git, Linux, Shell Scripting</w:t>
      </w:r>
      <w:r>
        <w:t>, Software Engineering</w:t>
      </w:r>
    </w:p>
    <w:p w14:paraId="4A04257F" w14:textId="4504D44C" w:rsidR="004D2FDE" w:rsidRDefault="004D2FDE" w:rsidP="004D2FDE">
      <w:pPr>
        <w:pStyle w:val="Heading1"/>
      </w:pPr>
      <w:r>
        <w:t>References</w:t>
      </w:r>
    </w:p>
    <w:p w14:paraId="40FF45A3" w14:textId="393B2F52" w:rsidR="008B072D" w:rsidRDefault="000C5E90" w:rsidP="008B072D">
      <w:pPr>
        <w:spacing w:after="0"/>
      </w:pPr>
      <w:r w:rsidRPr="008B072D">
        <w:rPr>
          <w:b/>
          <w:bCs/>
        </w:rPr>
        <w:t>Alexandra Boltasseva</w:t>
      </w:r>
      <w:r w:rsidR="008B072D">
        <w:t xml:space="preserve">, </w:t>
      </w:r>
      <w:r w:rsidR="008B072D" w:rsidRPr="008B072D">
        <w:t xml:space="preserve">Ron </w:t>
      </w:r>
      <w:proofErr w:type="gramStart"/>
      <w:r w:rsidR="008B072D" w:rsidRPr="008B072D">
        <w:t>And</w:t>
      </w:r>
      <w:proofErr w:type="gramEnd"/>
      <w:r w:rsidR="008B072D" w:rsidRPr="008B072D">
        <w:t xml:space="preserve"> Dotty Garvin </w:t>
      </w:r>
      <w:proofErr w:type="spellStart"/>
      <w:r w:rsidR="008B072D" w:rsidRPr="008B072D">
        <w:t>Tonjes</w:t>
      </w:r>
      <w:proofErr w:type="spellEnd"/>
      <w:r w:rsidR="008B072D" w:rsidRPr="008B072D">
        <w:t xml:space="preserve"> Professor Of Electrical and Computer Engineering</w:t>
      </w:r>
    </w:p>
    <w:p w14:paraId="673FA1C6" w14:textId="21BFE5D8" w:rsidR="008B072D" w:rsidRDefault="008B072D" w:rsidP="008B072D">
      <w:pPr>
        <w:spacing w:after="0"/>
      </w:pPr>
      <w:r>
        <w:t>Elmore Family School of Electrical and Computer Engineering</w:t>
      </w:r>
    </w:p>
    <w:p w14:paraId="5397E625" w14:textId="77777777" w:rsidR="008B072D" w:rsidRDefault="008B072D" w:rsidP="008B072D">
      <w:pPr>
        <w:spacing w:after="0"/>
      </w:pPr>
      <w:r>
        <w:t>Purdue University</w:t>
      </w:r>
      <w:r w:rsidRPr="008B072D">
        <w:t xml:space="preserve"> </w:t>
      </w:r>
    </w:p>
    <w:p w14:paraId="7EAF4488" w14:textId="6B310BA0" w:rsidR="008B072D" w:rsidRDefault="008B072D" w:rsidP="008B072D">
      <w:pPr>
        <w:spacing w:after="0"/>
      </w:pPr>
      <w:r>
        <w:t>Phone: +1 765 494 0301</w:t>
      </w:r>
    </w:p>
    <w:p w14:paraId="50BA2AF8" w14:textId="6B0038B9" w:rsidR="008B072D" w:rsidRDefault="008B072D" w:rsidP="008B072D">
      <w:pPr>
        <w:spacing w:after="0"/>
      </w:pPr>
      <w:r>
        <w:t xml:space="preserve">Email: </w:t>
      </w:r>
      <w:hyperlink r:id="rId17" w:history="1">
        <w:r w:rsidRPr="004E72D9">
          <w:rPr>
            <w:rStyle w:val="Hyperlink"/>
          </w:rPr>
          <w:t>aeb@purdue.edu</w:t>
        </w:r>
      </w:hyperlink>
    </w:p>
    <w:p w14:paraId="29FAC3F0" w14:textId="77777777" w:rsidR="008B072D" w:rsidRDefault="008B072D" w:rsidP="008B072D">
      <w:pPr>
        <w:spacing w:after="0"/>
      </w:pPr>
    </w:p>
    <w:p w14:paraId="26876334" w14:textId="19F2111C" w:rsidR="008B072D" w:rsidRDefault="008B072D" w:rsidP="008B072D">
      <w:pPr>
        <w:spacing w:after="0"/>
      </w:pPr>
      <w:r>
        <w:rPr>
          <w:b/>
          <w:bCs/>
        </w:rPr>
        <w:t>Vladimir Shalaev</w:t>
      </w:r>
      <w:r>
        <w:t xml:space="preserve">, </w:t>
      </w:r>
      <w:r>
        <w:t>The Robert and Anne Burnett Distinguished Professor of Electrical and Computer Engineering</w:t>
      </w:r>
    </w:p>
    <w:p w14:paraId="32F5858D" w14:textId="77777777" w:rsidR="008B072D" w:rsidRDefault="008B072D" w:rsidP="008B072D">
      <w:pPr>
        <w:spacing w:after="0"/>
      </w:pPr>
      <w:r>
        <w:t>Elmore Family School of Electrical and Computer Engineering</w:t>
      </w:r>
    </w:p>
    <w:p w14:paraId="10114CE4" w14:textId="77777777" w:rsidR="008B072D" w:rsidRDefault="008B072D" w:rsidP="008B072D">
      <w:pPr>
        <w:spacing w:after="0"/>
      </w:pPr>
      <w:r>
        <w:t>Purdue University</w:t>
      </w:r>
      <w:r w:rsidRPr="008B072D">
        <w:t xml:space="preserve"> </w:t>
      </w:r>
    </w:p>
    <w:p w14:paraId="02BF7211" w14:textId="3DECC1BC" w:rsidR="008B072D" w:rsidRDefault="008B072D" w:rsidP="008B072D">
      <w:pPr>
        <w:spacing w:after="0"/>
      </w:pPr>
      <w:r>
        <w:t xml:space="preserve">Phone: </w:t>
      </w:r>
      <w:r w:rsidRPr="008B072D">
        <w:t>+1 765 494-9855</w:t>
      </w:r>
    </w:p>
    <w:p w14:paraId="5B5D4292" w14:textId="5724D051" w:rsidR="008B072D" w:rsidRDefault="008B072D" w:rsidP="008B072D">
      <w:pPr>
        <w:spacing w:after="0"/>
      </w:pPr>
      <w:r>
        <w:t xml:space="preserve">Email: </w:t>
      </w:r>
      <w:hyperlink r:id="rId18" w:history="1">
        <w:r w:rsidRPr="004E72D9">
          <w:rPr>
            <w:rStyle w:val="Hyperlink"/>
          </w:rPr>
          <w:t>shalaev</w:t>
        </w:r>
        <w:r w:rsidRPr="004E72D9">
          <w:rPr>
            <w:rStyle w:val="Hyperlink"/>
          </w:rPr>
          <w:t>@purdue.edu</w:t>
        </w:r>
      </w:hyperlink>
    </w:p>
    <w:p w14:paraId="78D664CC" w14:textId="77777777" w:rsidR="008B072D" w:rsidRDefault="008B072D" w:rsidP="008B072D">
      <w:pPr>
        <w:spacing w:after="0"/>
      </w:pPr>
    </w:p>
    <w:p w14:paraId="43A95FE7" w14:textId="77777777" w:rsidR="008B072D" w:rsidRDefault="008B072D" w:rsidP="008B072D">
      <w:pPr>
        <w:spacing w:after="0"/>
      </w:pPr>
      <w:r>
        <w:rPr>
          <w:b/>
          <w:bCs/>
        </w:rPr>
        <w:t>Sabre Kais</w:t>
      </w:r>
      <w:r>
        <w:t>, Professor of Chemistry</w:t>
      </w:r>
    </w:p>
    <w:p w14:paraId="53D0F523" w14:textId="77777777" w:rsidR="008B072D" w:rsidRDefault="008B072D" w:rsidP="008B072D">
      <w:pPr>
        <w:spacing w:after="0"/>
      </w:pPr>
      <w:r>
        <w:t>School of Chemistry</w:t>
      </w:r>
    </w:p>
    <w:p w14:paraId="12591FDA" w14:textId="77777777" w:rsidR="008B072D" w:rsidRDefault="008B072D" w:rsidP="008B072D">
      <w:pPr>
        <w:spacing w:after="0"/>
      </w:pPr>
      <w:r>
        <w:t>Purdue University</w:t>
      </w:r>
      <w:r w:rsidRPr="008B072D">
        <w:t xml:space="preserve"> </w:t>
      </w:r>
    </w:p>
    <w:p w14:paraId="0027A366" w14:textId="77777777" w:rsidR="008B072D" w:rsidRDefault="008B072D" w:rsidP="008B072D">
      <w:pPr>
        <w:spacing w:after="0"/>
      </w:pPr>
      <w:r>
        <w:t xml:space="preserve">Phone: +1 </w:t>
      </w:r>
      <w:r w:rsidRPr="008B072D">
        <w:t>765</w:t>
      </w:r>
      <w:r>
        <w:t xml:space="preserve"> </w:t>
      </w:r>
      <w:r w:rsidRPr="008B072D">
        <w:t>494-0239</w:t>
      </w:r>
    </w:p>
    <w:p w14:paraId="0BB4322F" w14:textId="77777777" w:rsidR="008B072D" w:rsidRDefault="008B072D" w:rsidP="008B072D">
      <w:pPr>
        <w:spacing w:after="0"/>
      </w:pPr>
      <w:r>
        <w:t>Email: kais@purdue.edu</w:t>
      </w:r>
    </w:p>
    <w:p w14:paraId="2D2A1D0E" w14:textId="77777777" w:rsidR="008B072D" w:rsidRDefault="008B072D" w:rsidP="008B072D">
      <w:pPr>
        <w:spacing w:after="0"/>
        <w:rPr>
          <w:b/>
          <w:bCs/>
        </w:rPr>
      </w:pPr>
    </w:p>
    <w:p w14:paraId="53F21C12" w14:textId="1AF46742" w:rsidR="008B072D" w:rsidRDefault="008B072D" w:rsidP="008B072D">
      <w:pPr>
        <w:spacing w:after="0"/>
      </w:pPr>
      <w:r>
        <w:rPr>
          <w:b/>
          <w:bCs/>
        </w:rPr>
        <w:t>Alexander Kildishev</w:t>
      </w:r>
      <w:r>
        <w:t xml:space="preserve">, </w:t>
      </w:r>
      <w:r>
        <w:t>Associate Professor of Electrical and Computer Engineering</w:t>
      </w:r>
    </w:p>
    <w:p w14:paraId="0A2BD2C2" w14:textId="77777777" w:rsidR="008B072D" w:rsidRDefault="008B072D" w:rsidP="008B072D">
      <w:pPr>
        <w:spacing w:after="0"/>
      </w:pPr>
      <w:r>
        <w:t>Elmore Family School of Electrical and Computer Engineering</w:t>
      </w:r>
    </w:p>
    <w:p w14:paraId="4E410563" w14:textId="77777777" w:rsidR="008B072D" w:rsidRDefault="008B072D" w:rsidP="008B072D">
      <w:pPr>
        <w:spacing w:after="0"/>
      </w:pPr>
      <w:r>
        <w:t>Purdue University</w:t>
      </w:r>
      <w:r w:rsidRPr="008B072D">
        <w:t xml:space="preserve"> </w:t>
      </w:r>
    </w:p>
    <w:p w14:paraId="2F78878C" w14:textId="49B7A21D" w:rsidR="008B072D" w:rsidRDefault="008B072D" w:rsidP="008B072D">
      <w:pPr>
        <w:spacing w:after="0"/>
      </w:pPr>
      <w:r>
        <w:t xml:space="preserve">Phone: </w:t>
      </w:r>
      <w:r w:rsidRPr="008B072D">
        <w:t>+1 765 49-63196</w:t>
      </w:r>
    </w:p>
    <w:p w14:paraId="152166D7" w14:textId="2632C0C0" w:rsidR="004D220A" w:rsidRDefault="008B072D" w:rsidP="004D220A">
      <w:pPr>
        <w:spacing w:after="0"/>
      </w:pPr>
      <w:r>
        <w:t xml:space="preserve">Email: </w:t>
      </w:r>
      <w:hyperlink r:id="rId19" w:history="1">
        <w:r w:rsidR="004D220A" w:rsidRPr="004E72D9">
          <w:rPr>
            <w:rStyle w:val="Hyperlink"/>
          </w:rPr>
          <w:t>kildishev@purdue.edu</w:t>
        </w:r>
      </w:hyperlink>
    </w:p>
    <w:p w14:paraId="3BA459EE" w14:textId="183C6870" w:rsidR="004D220A" w:rsidRDefault="004D220A" w:rsidP="004D220A">
      <w:pPr>
        <w:spacing w:after="0"/>
      </w:pPr>
    </w:p>
    <w:p w14:paraId="607F5B77" w14:textId="10E4C8B6" w:rsidR="004D220A" w:rsidRDefault="004D220A" w:rsidP="004D220A">
      <w:pPr>
        <w:spacing w:after="0"/>
      </w:pPr>
    </w:p>
    <w:p w14:paraId="33F4B7D9" w14:textId="4E3DCF7B" w:rsidR="004D220A" w:rsidRDefault="004D220A" w:rsidP="004D220A">
      <w:pPr>
        <w:spacing w:after="0"/>
      </w:pPr>
    </w:p>
    <w:p w14:paraId="344D7EBF" w14:textId="1C042FCB" w:rsidR="004D220A" w:rsidRDefault="004D220A" w:rsidP="004D220A">
      <w:pPr>
        <w:spacing w:after="0"/>
      </w:pPr>
    </w:p>
    <w:p w14:paraId="67AA4062" w14:textId="0974CDF1" w:rsidR="004D220A" w:rsidRDefault="004D220A" w:rsidP="004D220A">
      <w:pPr>
        <w:spacing w:after="0"/>
      </w:pPr>
    </w:p>
    <w:p w14:paraId="610D3DF6" w14:textId="540EF509" w:rsidR="004D220A" w:rsidRDefault="004D220A" w:rsidP="004D220A">
      <w:pPr>
        <w:spacing w:after="0"/>
      </w:pPr>
    </w:p>
    <w:p w14:paraId="5CDB3EF9" w14:textId="620BB517" w:rsidR="004D220A" w:rsidRDefault="004D220A" w:rsidP="004D220A">
      <w:pPr>
        <w:spacing w:after="0"/>
      </w:pPr>
    </w:p>
    <w:p w14:paraId="762F1D00" w14:textId="08788D8D" w:rsidR="004D220A" w:rsidRDefault="004D220A" w:rsidP="004D220A">
      <w:pPr>
        <w:spacing w:after="0"/>
      </w:pPr>
    </w:p>
    <w:p w14:paraId="13DB1A24" w14:textId="77777777" w:rsidR="004D220A" w:rsidRDefault="004D220A" w:rsidP="004D220A">
      <w:pPr>
        <w:spacing w:after="0"/>
      </w:pPr>
    </w:p>
    <w:p w14:paraId="2519DD13" w14:textId="2C3C01E5" w:rsidR="00D36718" w:rsidRDefault="00D36718" w:rsidP="00D36718">
      <w:pPr>
        <w:pStyle w:val="Heading1"/>
      </w:pPr>
      <w:r>
        <w:lastRenderedPageBreak/>
        <w:t>Mentor Statement</w:t>
      </w:r>
      <w:r w:rsidR="002B69F1">
        <w:t xml:space="preserve"> – “How to </w:t>
      </w:r>
      <w:r w:rsidR="00D07DA6">
        <w:t>E</w:t>
      </w:r>
      <w:r w:rsidR="002B69F1">
        <w:t xml:space="preserve">ffectively </w:t>
      </w:r>
      <w:r w:rsidR="00D07DA6">
        <w:t>M</w:t>
      </w:r>
      <w:r w:rsidR="002B69F1">
        <w:t xml:space="preserve">entor </w:t>
      </w:r>
      <w:r w:rsidR="00607A01">
        <w:t>Scientists</w:t>
      </w:r>
      <w:r w:rsidR="002B69F1">
        <w:t>”</w:t>
      </w:r>
    </w:p>
    <w:p w14:paraId="7C663185" w14:textId="77777777" w:rsidR="00D36718" w:rsidRDefault="00D36718" w:rsidP="00D36718">
      <w:pPr>
        <w:pStyle w:val="Heading1"/>
      </w:pPr>
    </w:p>
    <w:p w14:paraId="2E0B923F" w14:textId="078EDCAF" w:rsidR="002E39B1" w:rsidRDefault="002632DC" w:rsidP="002632DC">
      <w:r>
        <w:t>Your</w:t>
      </w:r>
      <w:r w:rsidR="002B69F1">
        <w:t xml:space="preserve"> goal</w:t>
      </w:r>
      <w:r w:rsidR="001D4FCC">
        <w:t xml:space="preserve"> as a mentor</w:t>
      </w:r>
      <w:r w:rsidR="002B69F1">
        <w:t xml:space="preserve"> </w:t>
      </w:r>
      <w:r w:rsidR="004D220A">
        <w:t>to future scientists</w:t>
      </w:r>
      <w:r w:rsidR="002B69F1">
        <w:t xml:space="preserve"> is to prepare </w:t>
      </w:r>
      <w:r w:rsidR="005F30B8">
        <w:t>them for</w:t>
      </w:r>
      <w:r>
        <w:t xml:space="preserve"> fulfilling and successful careers while providing a </w:t>
      </w:r>
      <w:r w:rsidR="004D220A">
        <w:t>scientific family</w:t>
      </w:r>
      <w:r>
        <w:t xml:space="preserve"> for them to express their ideas freely.</w:t>
      </w:r>
      <w:r w:rsidR="004D220A">
        <w:t xml:space="preserve"> They should become autonomous contributors to the scientific community that can mentor their own labs, classrooms, and students. </w:t>
      </w:r>
      <w:r w:rsidR="00BC273A">
        <w:t xml:space="preserve">My history with </w:t>
      </w:r>
      <w:r>
        <w:t xml:space="preserve">mentoring students </w:t>
      </w:r>
      <w:r w:rsidR="00BC273A">
        <w:t>extends back only</w:t>
      </w:r>
      <w:r>
        <w:t xml:space="preserve"> 10 years, but I’ve observed </w:t>
      </w:r>
      <w:r w:rsidR="00CC4673">
        <w:t>some key steps</w:t>
      </w:r>
      <w:r>
        <w:t xml:space="preserve"> for </w:t>
      </w:r>
      <w:r w:rsidR="004D220A">
        <w:t>mentors</w:t>
      </w:r>
      <w:r>
        <w:t xml:space="preserve"> to help students become great researchers while building a </w:t>
      </w:r>
      <w:r w:rsidR="004D220A">
        <w:t>scientific family</w:t>
      </w:r>
      <w:r>
        <w:t>.</w:t>
      </w:r>
      <w:r w:rsidR="004D220A">
        <w:t xml:space="preserve"> </w:t>
      </w:r>
    </w:p>
    <w:p w14:paraId="032FF7CA" w14:textId="4F1148C4" w:rsidR="006E77EA" w:rsidRDefault="002B69F1" w:rsidP="006E77EA">
      <w:r>
        <w:t>T</w:t>
      </w:r>
      <w:r w:rsidR="002E39B1">
        <w:t>he most important first step to mentoring</w:t>
      </w:r>
      <w:r w:rsidR="00607A01">
        <w:t xml:space="preserve"> students</w:t>
      </w:r>
      <w:r w:rsidR="006B3BDD">
        <w:t xml:space="preserve"> in this global generation</w:t>
      </w:r>
      <w:r w:rsidR="002E39B1">
        <w:t xml:space="preserve"> is understan</w:t>
      </w:r>
      <w:r>
        <w:t>ding</w:t>
      </w:r>
      <w:r w:rsidR="002E39B1">
        <w:t xml:space="preserve"> the</w:t>
      </w:r>
      <w:r w:rsidR="00607A01">
        <w:t>ir goals and</w:t>
      </w:r>
      <w:r w:rsidR="002E39B1">
        <w:t xml:space="preserve"> </w:t>
      </w:r>
      <w:r w:rsidR="002E39B1">
        <w:t>social, economic, and cultural pressures</w:t>
      </w:r>
      <w:r w:rsidR="002E39B1">
        <w:t xml:space="preserve">. From here, </w:t>
      </w:r>
      <w:r w:rsidR="00DD2173">
        <w:t>we</w:t>
      </w:r>
      <w:r w:rsidR="002E39B1">
        <w:t xml:space="preserve"> can provide a space </w:t>
      </w:r>
      <w:r>
        <w:t>to</w:t>
      </w:r>
      <w:r w:rsidR="002E39B1">
        <w:t xml:space="preserve"> discuss the appropriate professional, life, and research goals that will help </w:t>
      </w:r>
      <w:r>
        <w:t>students</w:t>
      </w:r>
      <w:r w:rsidR="002E39B1">
        <w:t xml:space="preserve"> grow and accomplish their goals </w:t>
      </w:r>
      <w:r w:rsidR="00607A01">
        <w:t>while accounting for</w:t>
      </w:r>
      <w:r w:rsidR="002E39B1">
        <w:t xml:space="preserve"> their life circumstances. </w:t>
      </w:r>
      <w:r>
        <w:t xml:space="preserve">Understanding every student on that kind of level takes </w:t>
      </w:r>
      <w:r w:rsidR="00F508A5">
        <w:t>enormous</w:t>
      </w:r>
      <w:r>
        <w:t xml:space="preserve"> time and effort, and every mentor should consider whether </w:t>
      </w:r>
      <w:r w:rsidR="00607A01">
        <w:t xml:space="preserve">they have the resources to do so properly. </w:t>
      </w:r>
      <w:r w:rsidR="006E77EA">
        <w:t xml:space="preserve">For example, </w:t>
      </w:r>
      <w:r w:rsidR="006B3BDD">
        <w:t>I’ve</w:t>
      </w:r>
      <w:r w:rsidR="006E77EA">
        <w:t xml:space="preserve"> </w:t>
      </w:r>
      <w:r w:rsidR="006E77EA">
        <w:t>mentor</w:t>
      </w:r>
      <w:r w:rsidR="006B3BDD">
        <w:t>ed several</w:t>
      </w:r>
      <w:r w:rsidR="006E77EA">
        <w:t xml:space="preserve"> international student</w:t>
      </w:r>
      <w:r w:rsidR="006B3BDD">
        <w:t>s and</w:t>
      </w:r>
      <w:r w:rsidR="0053340C">
        <w:t xml:space="preserve"> oftentimes the first barriers to their goals are language deficiencies, presentation style differences, and cultural pressures, all of which can cause considerable mental health issues</w:t>
      </w:r>
      <w:r w:rsidR="006E77EA">
        <w:t>.</w:t>
      </w:r>
      <w:r w:rsidR="006E77EA">
        <w:t xml:space="preserve"> The most effective way to alleviate these stressors is to</w:t>
      </w:r>
      <w:r w:rsidR="0053340C">
        <w:t xml:space="preserve"> be open to the cultural differences, e.g., family expectations, extended time off for travel, etc., and to</w:t>
      </w:r>
      <w:r w:rsidR="006E77EA">
        <w:t xml:space="preserve"> setup micro-goals that </w:t>
      </w:r>
      <w:r w:rsidR="00F508A5">
        <w:t xml:space="preserve">introduce the </w:t>
      </w:r>
      <w:r w:rsidR="00E21AA5">
        <w:t>appropriate</w:t>
      </w:r>
      <w:r w:rsidR="00F508A5">
        <w:t xml:space="preserve"> style of research</w:t>
      </w:r>
      <w:r w:rsidR="00DD2173">
        <w:t xml:space="preserve"> within the community</w:t>
      </w:r>
      <w:r w:rsidR="00F508A5">
        <w:t xml:space="preserve">, </w:t>
      </w:r>
      <w:r w:rsidR="006E77EA">
        <w:t>give the student a sense of accomplishment early on</w:t>
      </w:r>
      <w:r w:rsidR="00F508A5">
        <w:t>,</w:t>
      </w:r>
      <w:r w:rsidR="006E77EA">
        <w:t xml:space="preserve"> and actively </w:t>
      </w:r>
      <w:r w:rsidR="00F508A5">
        <w:t>bolsters</w:t>
      </w:r>
      <w:r w:rsidR="006E77EA">
        <w:t xml:space="preserve"> any </w:t>
      </w:r>
      <w:r w:rsidR="00F508A5">
        <w:t>weak skills</w:t>
      </w:r>
      <w:r w:rsidR="006E77EA">
        <w:t xml:space="preserve">. </w:t>
      </w:r>
    </w:p>
    <w:p w14:paraId="61EACC5A" w14:textId="52B0818E" w:rsidR="00996AA5" w:rsidRDefault="00BC132E" w:rsidP="00E91D43">
      <w:r>
        <w:t>As the student builds confidence by accomplishing</w:t>
      </w:r>
      <w:r w:rsidR="006B3BDD">
        <w:t xml:space="preserve"> these</w:t>
      </w:r>
      <w:r>
        <w:t xml:space="preserve"> </w:t>
      </w:r>
      <w:r>
        <w:t>micro-g</w:t>
      </w:r>
      <w:r>
        <w:t>oals, you should begin to challenge them by setting up goals that require autonomy</w:t>
      </w:r>
      <w:r>
        <w:t xml:space="preserve">, the most important skill for a researcher. </w:t>
      </w:r>
      <w:r w:rsidR="00E21AA5">
        <w:t>S</w:t>
      </w:r>
      <w:r>
        <w:t>lowly stop providing intermediate steps toward their goals</w:t>
      </w:r>
      <w:r w:rsidR="00DD2173">
        <w:t xml:space="preserve"> so that they must create them</w:t>
      </w:r>
      <w:r>
        <w:t>. S</w:t>
      </w:r>
      <w:r w:rsidR="00F508A5">
        <w:t>how them why</w:t>
      </w:r>
      <w:r>
        <w:t>, how,</w:t>
      </w:r>
      <w:r w:rsidR="00F508A5">
        <w:t xml:space="preserve"> and where to develop the</w:t>
      </w:r>
      <w:r>
        <w:t xml:space="preserve"> desired skills and</w:t>
      </w:r>
      <w:r w:rsidR="00F508A5">
        <w:t xml:space="preserve"> understanding on their own.</w:t>
      </w:r>
      <w:r>
        <w:t xml:space="preserve"> This is where positive encouragement is most important because the first time a student takes a leap of faith to </w:t>
      </w:r>
      <w:r w:rsidR="006B3BDD">
        <w:t>pioneer</w:t>
      </w:r>
      <w:r>
        <w:t xml:space="preserve"> their own ideas</w:t>
      </w:r>
      <w:r w:rsidR="00E21AA5">
        <w:t xml:space="preserve"> or prove an idea</w:t>
      </w:r>
      <w:r w:rsidR="006B3BDD">
        <w:t>’s legitimacy</w:t>
      </w:r>
      <w:r w:rsidR="00E21AA5">
        <w:t xml:space="preserve"> to themselves without an authority</w:t>
      </w:r>
      <w:r>
        <w:t>, they will fear fail</w:t>
      </w:r>
      <w:r w:rsidR="00E21AA5">
        <w:t>ure and ignorance</w:t>
      </w:r>
      <w:r>
        <w:t>.</w:t>
      </w:r>
      <w:r w:rsidR="00E21AA5">
        <w:t xml:space="preserve"> Reinforce their confidence </w:t>
      </w:r>
      <w:r w:rsidR="006B3BDD">
        <w:t>by normalizing their fears and show them how to find and prove their ideas through open discussions</w:t>
      </w:r>
      <w:r w:rsidR="00E21AA5">
        <w:t xml:space="preserve">. No idea is too outlandish to </w:t>
      </w:r>
      <w:r w:rsidR="006B3BDD">
        <w:t>consider but</w:t>
      </w:r>
      <w:r w:rsidR="00E21AA5">
        <w:t xml:space="preserve"> test </w:t>
      </w:r>
      <w:r w:rsidR="006B3BDD">
        <w:t xml:space="preserve">the </w:t>
      </w:r>
      <w:r w:rsidR="00996AA5">
        <w:t xml:space="preserve">student’s ideas with them by considering the bigger picture, application domain, and legitimacy based on establish literature. Your goal is delicate here. Encourage them to try bold ideas but show them how to </w:t>
      </w:r>
      <w:r w:rsidR="00DD2173">
        <w:t>avoid illogical or impractical avenues of research</w:t>
      </w:r>
      <w:r w:rsidR="00996AA5">
        <w:t>.</w:t>
      </w:r>
      <w:r w:rsidR="00DD2173">
        <w:t xml:space="preserve"> </w:t>
      </w:r>
      <w:r w:rsidR="00E91D43">
        <w:t>Eventually, they will develop enough skill in trying new ideas and testing them that they can begin considering the bigger picture of their research.</w:t>
      </w:r>
    </w:p>
    <w:p w14:paraId="210EC742" w14:textId="77777777" w:rsidR="00CC4673" w:rsidRDefault="00E91D43" w:rsidP="00B638DB">
      <w:r>
        <w:t>This is the part where you</w:t>
      </w:r>
      <w:r w:rsidR="00CC4673">
        <w:t>r</w:t>
      </w:r>
      <w:r>
        <w:t xml:space="preserve"> connections to industry and other universities become </w:t>
      </w:r>
      <w:r w:rsidR="00CC4673">
        <w:t>vital to their career</w:t>
      </w:r>
      <w:r>
        <w:t>. Your</w:t>
      </w:r>
      <w:r w:rsidR="000D4801">
        <w:t xml:space="preserve"> next</w:t>
      </w:r>
      <w:r>
        <w:t xml:space="preserve"> goal</w:t>
      </w:r>
      <w:r w:rsidR="000D4801">
        <w:t xml:space="preserve"> should be to </w:t>
      </w:r>
      <w:r w:rsidR="006B3BDD">
        <w:t>network with your student to prepare</w:t>
      </w:r>
      <w:r w:rsidR="000D4801">
        <w:t xml:space="preserve"> a trajectory in the scientific community that will further their career beyond what you can provide them.</w:t>
      </w:r>
      <w:r>
        <w:t xml:space="preserve"> </w:t>
      </w:r>
      <w:r w:rsidR="003B41E8">
        <w:t>For example, I regularly host fireside chats</w:t>
      </w:r>
      <w:r w:rsidR="00CC4673">
        <w:t xml:space="preserve"> and open discussions through the Quantum Science Center</w:t>
      </w:r>
      <w:r w:rsidR="003B41E8">
        <w:t xml:space="preserve"> with</w:t>
      </w:r>
      <w:r w:rsidR="00CC4673">
        <w:t xml:space="preserve"> world leaders in</w:t>
      </w:r>
      <w:r w:rsidR="003B41E8">
        <w:t xml:space="preserve"> industry</w:t>
      </w:r>
      <w:r w:rsidR="00CC4673">
        <w:t xml:space="preserve"> </w:t>
      </w:r>
      <w:r w:rsidR="003B41E8">
        <w:t xml:space="preserve">and </w:t>
      </w:r>
      <w:r w:rsidR="00CC4673">
        <w:t>academia</w:t>
      </w:r>
      <w:r w:rsidR="003B41E8">
        <w:t>. These chats provide an open discussion for postdocs and graduate students to meet their scientific heroes and create future job opportunities</w:t>
      </w:r>
      <w:r w:rsidR="00BC273A">
        <w:t xml:space="preserve"> by connecting students to future labs and learning about careers in industry, national labs, and academia.</w:t>
      </w:r>
      <w:r w:rsidR="00CC4673">
        <w:t xml:space="preserve"> </w:t>
      </w:r>
    </w:p>
    <w:p w14:paraId="5184616A" w14:textId="0B5CCCFE" w:rsidR="00EC1C06" w:rsidRDefault="00CC4673" w:rsidP="00D36718">
      <w:r>
        <w:t>Additionally, I</w:t>
      </w:r>
      <w:r w:rsidR="00B638DB">
        <w:t xml:space="preserve"> </w:t>
      </w:r>
      <w:r w:rsidR="00B638DB">
        <w:t xml:space="preserve">am </w:t>
      </w:r>
      <w:r w:rsidR="007D3830">
        <w:t>actively</w:t>
      </w:r>
      <w:r w:rsidR="00B638DB">
        <w:t xml:space="preserve"> bringing </w:t>
      </w:r>
      <w:r w:rsidR="00B638DB">
        <w:t>research opportunities to hundreds of undergraduate and graduate researchers through seminars, fireside chats, poster sessions, and conferences</w:t>
      </w:r>
      <w:r w:rsidR="007D3830">
        <w:t xml:space="preserve"> through</w:t>
      </w:r>
      <w:r w:rsidR="00B638DB">
        <w:t xml:space="preserve"> my leadership positions at Purdue University and Oak Ridge National Lab. I’ve played an integral part in bringing research collaborations with professors from Harvard, </w:t>
      </w:r>
      <w:proofErr w:type="spellStart"/>
      <w:r w:rsidR="00B638DB">
        <w:t>QuEra</w:t>
      </w:r>
      <w:proofErr w:type="spellEnd"/>
      <w:r w:rsidR="00B638DB">
        <w:t xml:space="preserve"> Computing, MIT, and UT Knoxville</w:t>
      </w:r>
      <w:r w:rsidR="007D3830">
        <w:t xml:space="preserve"> to my students</w:t>
      </w:r>
      <w:r w:rsidR="00B638DB">
        <w:t xml:space="preserve">. </w:t>
      </w:r>
      <w:r w:rsidR="007D3830">
        <w:t>My SURF 2020 cohort have</w:t>
      </w:r>
      <w:r w:rsidR="00B638DB">
        <w:t xml:space="preserve"> gone on to become Ph.D. students, research assistants, and engineers at prestigious universities and companies like Johns Hopkins, </w:t>
      </w:r>
      <w:proofErr w:type="gramStart"/>
      <w:r w:rsidR="007D3830">
        <w:t xml:space="preserve">UC </w:t>
      </w:r>
      <w:r w:rsidR="00B638DB">
        <w:t xml:space="preserve"> Irvine</w:t>
      </w:r>
      <w:proofErr w:type="gramEnd"/>
      <w:r w:rsidR="00B638DB">
        <w:t>, Amazon</w:t>
      </w:r>
      <w:r w:rsidR="007D3830">
        <w:t xml:space="preserve">, and </w:t>
      </w:r>
      <w:r>
        <w:t>the University of Michigan</w:t>
      </w:r>
      <w:r w:rsidR="00B638DB">
        <w:t>.</w:t>
      </w:r>
      <w:r w:rsidR="007D3830">
        <w:t xml:space="preserve"> </w:t>
      </w:r>
    </w:p>
    <w:p w14:paraId="0230D530" w14:textId="266F4CA9" w:rsidR="00C32B7C" w:rsidRDefault="00C32B7C" w:rsidP="00D36718"/>
    <w:p w14:paraId="64EAC976" w14:textId="77777777" w:rsidR="00C32B7C" w:rsidRDefault="00C32B7C" w:rsidP="00C32B7C">
      <w:r>
        <w:t>My goal as a mentor is to prepare my students for fulfilling and successful careers by training them to be autonomous leaders in open, collaborative research environments. The best mentors give their students all their time and energy, teach their students how to surpass them and raise their students to continue mentoring others. I will share my mentoring philosophy and lessons learned by teaching you how I've been successful at mentoring future engineers and scientists over the course of the past ten years.</w:t>
      </w:r>
    </w:p>
    <w:p w14:paraId="1E3FAF80" w14:textId="77777777" w:rsidR="00C32B7C" w:rsidRDefault="00C32B7C" w:rsidP="00C32B7C">
      <w:r>
        <w:lastRenderedPageBreak/>
        <w:t>The first step to mentoring students is understanding their goals and social, economic, and cultural stressors. It's critical to provide early, achievable goals, i.e., micro-goals, that develop minor research skills, especially for international students that are adjusting to a new culture. The goals should always train the students to understand the scientific community's expectations, give them an early accomplishment, and actively bolsters any weak skills, e.g., program a simple Python script and present it at a group meeting.</w:t>
      </w:r>
    </w:p>
    <w:p w14:paraId="0C3C901A" w14:textId="77777777" w:rsidR="00C32B7C" w:rsidRDefault="00C32B7C" w:rsidP="00C32B7C">
      <w:r>
        <w:t>As the student builds confidence by accomplishing these micro-goals, you should begin to challenge them by creating research goals that require more autonomy, the most important skill for a researcher. Slowly stop providing intermediate steps toward their goals so that they must create them. Show them how your community develops the desired skills and understanding to tackle its problems, e.g., famous textbooks or lecture series. This is where positive encouragement is most important because the first time a student takes a leap of faith to pioneer their ideas, they will fear failure and ignorance. Reinforce their confidence by normalizing their fears and showing them how to find and test their ideas by considering the bigger picture, application domain, and legitimacy using established literature. Your goal is delicate here. Encourage them to try bold ideas but show them how to avoid illogical or impractical avenues of research. Eventually, they will develop enough skill in trying new ideas and testing them that they can start considering the bigger picture of their research career.</w:t>
      </w:r>
    </w:p>
    <w:p w14:paraId="16DCA80C" w14:textId="0A70FDAE" w:rsidR="00C32B7C" w:rsidRPr="00320A60" w:rsidRDefault="00C32B7C" w:rsidP="00C32B7C">
      <w:r>
        <w:t xml:space="preserve">This is the part where your connections to industry and other universities become vital to their career. Your next goal should be to network with your student to prepare a trajectory in the scientific community that will further their career beyond what you can provide them. For example, I am actively bringing research opportunities to hundreds of undergraduate and graduate researchers through seminars, fireside chats, poster sessions, and conferences using my leadership positions at Purdue University and Oak Ridge National Lab. I’ve played an integral part in bringing research collaborations with professors from Harvard, </w:t>
      </w:r>
      <w:proofErr w:type="spellStart"/>
      <w:r>
        <w:t>QuEra</w:t>
      </w:r>
      <w:proofErr w:type="spellEnd"/>
      <w:r>
        <w:t xml:space="preserve"> Computing, MIT, and UT Knoxville to my students. Use your leadership positions to give back to the students that want to follow your lead. My goal is to continue giving back to my students by earning a professorship. I firmly believe in not waiting until you receive a job title to start fulfilling the job's role. So, I've been pouring my time and energy into the next generation of scientific leaders as if I were already a professor and teaching them </w:t>
      </w:r>
      <w:proofErr w:type="gramStart"/>
      <w:r>
        <w:t>how to do good</w:t>
      </w:r>
      <w:proofErr w:type="gramEnd"/>
      <w:r>
        <w:t xml:space="preserve"> research in open, collaborative environments.</w:t>
      </w:r>
    </w:p>
    <w:sectPr w:rsidR="00C32B7C" w:rsidRPr="00320A60" w:rsidSect="00A82F2C">
      <w:footerReference w:type="default" r:id="rId20"/>
      <w:pgSz w:w="12240" w:h="15840"/>
      <w:pgMar w:top="720" w:right="720" w:bottom="1152"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C141" w14:textId="77777777" w:rsidR="00FF2E29" w:rsidRDefault="00FF2E29">
      <w:pPr>
        <w:spacing w:after="0"/>
      </w:pPr>
      <w:r>
        <w:separator/>
      </w:r>
    </w:p>
  </w:endnote>
  <w:endnote w:type="continuationSeparator" w:id="0">
    <w:p w14:paraId="18ED9CE0" w14:textId="77777777" w:rsidR="00FF2E29" w:rsidRDefault="00FF2E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197ED3DE"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D1857" w14:textId="77777777" w:rsidR="00FF2E29" w:rsidRDefault="00FF2E29">
      <w:pPr>
        <w:spacing w:after="0"/>
      </w:pPr>
      <w:r>
        <w:separator/>
      </w:r>
    </w:p>
  </w:footnote>
  <w:footnote w:type="continuationSeparator" w:id="0">
    <w:p w14:paraId="60D0BFCD" w14:textId="77777777" w:rsidR="00FF2E29" w:rsidRDefault="00FF2E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025FA2"/>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5C7AE6"/>
    <w:multiLevelType w:val="hybridMultilevel"/>
    <w:tmpl w:val="2200D72A"/>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0C2E6D2A"/>
    <w:multiLevelType w:val="hybridMultilevel"/>
    <w:tmpl w:val="72FCAB72"/>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0FC40C33"/>
    <w:multiLevelType w:val="hybridMultilevel"/>
    <w:tmpl w:val="44D299AA"/>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14AD638C"/>
    <w:multiLevelType w:val="hybridMultilevel"/>
    <w:tmpl w:val="81BA2A4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271E6166"/>
    <w:multiLevelType w:val="hybridMultilevel"/>
    <w:tmpl w:val="BE2C2C56"/>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37D63E64"/>
    <w:multiLevelType w:val="hybridMultilevel"/>
    <w:tmpl w:val="97B6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759EA"/>
    <w:multiLevelType w:val="hybridMultilevel"/>
    <w:tmpl w:val="769CBF86"/>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39D60330"/>
    <w:multiLevelType w:val="multilevel"/>
    <w:tmpl w:val="867E0FF0"/>
    <w:lvl w:ilvl="0">
      <w:start w:val="1"/>
      <w:numFmt w:val="bullet"/>
      <w:pStyle w:val="ListBullet"/>
      <w:lvlText w:val=""/>
      <w:lvlJc w:val="left"/>
      <w:pPr>
        <w:ind w:left="1224" w:hanging="360"/>
      </w:pPr>
      <w:rPr>
        <w:rFonts w:ascii="Symbol" w:hAnsi="Symbol" w:hint="default"/>
        <w:color w:val="404040" w:themeColor="text1" w:themeTint="BF"/>
      </w:rPr>
    </w:lvl>
    <w:lvl w:ilvl="1">
      <w:start w:val="1"/>
      <w:numFmt w:val="bullet"/>
      <w:lvlText w:val=""/>
      <w:lvlJc w:val="left"/>
      <w:pPr>
        <w:ind w:left="1584" w:hanging="360"/>
      </w:pPr>
      <w:rPr>
        <w:rFonts w:ascii="Symbol" w:hAnsi="Symbol" w:hint="default"/>
        <w:color w:val="404040" w:themeColor="text1" w:themeTint="BF"/>
      </w:rPr>
    </w:lvl>
    <w:lvl w:ilvl="2">
      <w:start w:val="1"/>
      <w:numFmt w:val="bullet"/>
      <w:lvlText w:val=""/>
      <w:lvlJc w:val="left"/>
      <w:pPr>
        <w:ind w:left="1944" w:hanging="360"/>
      </w:pPr>
      <w:rPr>
        <w:rFonts w:ascii="Symbol" w:hAnsi="Symbol" w:hint="default"/>
        <w:color w:val="404040" w:themeColor="text1" w:themeTint="BF"/>
      </w:rPr>
    </w:lvl>
    <w:lvl w:ilvl="3">
      <w:start w:val="1"/>
      <w:numFmt w:val="bullet"/>
      <w:lvlText w:val=""/>
      <w:lvlJc w:val="left"/>
      <w:pPr>
        <w:ind w:left="2304" w:hanging="360"/>
      </w:pPr>
      <w:rPr>
        <w:rFonts w:ascii="Symbol" w:hAnsi="Symbol" w:hint="default"/>
        <w:color w:val="auto"/>
      </w:rPr>
    </w:lvl>
    <w:lvl w:ilvl="4">
      <w:start w:val="1"/>
      <w:numFmt w:val="bullet"/>
      <w:lvlText w:val=""/>
      <w:lvlJc w:val="left"/>
      <w:pPr>
        <w:ind w:left="2664" w:hanging="360"/>
      </w:pPr>
      <w:rPr>
        <w:rFonts w:ascii="Symbol" w:hAnsi="Symbol" w:hint="default"/>
        <w:color w:val="auto"/>
      </w:rPr>
    </w:lvl>
    <w:lvl w:ilvl="5">
      <w:start w:val="1"/>
      <w:numFmt w:val="bullet"/>
      <w:lvlText w:val=""/>
      <w:lvlJc w:val="left"/>
      <w:pPr>
        <w:ind w:left="3024" w:hanging="360"/>
      </w:pPr>
      <w:rPr>
        <w:rFonts w:ascii="Symbol" w:hAnsi="Symbol" w:hint="default"/>
        <w:color w:val="auto"/>
      </w:rPr>
    </w:lvl>
    <w:lvl w:ilvl="6">
      <w:start w:val="1"/>
      <w:numFmt w:val="bullet"/>
      <w:lvlText w:val=""/>
      <w:lvlJc w:val="left"/>
      <w:pPr>
        <w:ind w:left="3384" w:hanging="360"/>
      </w:pPr>
      <w:rPr>
        <w:rFonts w:ascii="Symbol" w:hAnsi="Symbol" w:hint="default"/>
        <w:color w:val="auto"/>
      </w:rPr>
    </w:lvl>
    <w:lvl w:ilvl="7">
      <w:start w:val="1"/>
      <w:numFmt w:val="bullet"/>
      <w:lvlText w:val=""/>
      <w:lvlJc w:val="left"/>
      <w:pPr>
        <w:ind w:left="3744" w:hanging="360"/>
      </w:pPr>
      <w:rPr>
        <w:rFonts w:ascii="Symbol" w:hAnsi="Symbol" w:hint="default"/>
        <w:color w:val="auto"/>
      </w:rPr>
    </w:lvl>
    <w:lvl w:ilvl="8">
      <w:start w:val="1"/>
      <w:numFmt w:val="bullet"/>
      <w:lvlText w:val=""/>
      <w:lvlJc w:val="left"/>
      <w:pPr>
        <w:ind w:left="4104" w:hanging="360"/>
      </w:pPr>
      <w:rPr>
        <w:rFonts w:ascii="Symbol" w:hAnsi="Symbol" w:hint="default"/>
        <w:color w:val="auto"/>
      </w:rPr>
    </w:lvl>
  </w:abstractNum>
  <w:abstractNum w:abstractNumId="18" w15:restartNumberingAfterBreak="0">
    <w:nsid w:val="41E4793D"/>
    <w:multiLevelType w:val="hybridMultilevel"/>
    <w:tmpl w:val="F86A7F5A"/>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15:restartNumberingAfterBreak="0">
    <w:nsid w:val="422428EA"/>
    <w:multiLevelType w:val="hybridMultilevel"/>
    <w:tmpl w:val="B52A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97B03"/>
    <w:multiLevelType w:val="hybridMultilevel"/>
    <w:tmpl w:val="D83862F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45870B0A"/>
    <w:multiLevelType w:val="hybridMultilevel"/>
    <w:tmpl w:val="EB1C3AD6"/>
    <w:lvl w:ilvl="0" w:tplc="B8841E0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 w15:restartNumberingAfterBreak="0">
    <w:nsid w:val="47F7106A"/>
    <w:multiLevelType w:val="hybridMultilevel"/>
    <w:tmpl w:val="0B0E8830"/>
    <w:lvl w:ilvl="0" w:tplc="FFF04232">
      <w:start w:val="1"/>
      <w:numFmt w:val="decimal"/>
      <w:lvlText w:val="%1."/>
      <w:lvlJc w:val="left"/>
      <w:pPr>
        <w:ind w:left="504" w:hanging="360"/>
      </w:pPr>
      <w:rPr>
        <w:b w:val="0"/>
        <w:bCs w:val="0"/>
        <w:i w:val="0"/>
        <w:iCs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15:restartNumberingAfterBreak="0">
    <w:nsid w:val="49F627A4"/>
    <w:multiLevelType w:val="hybridMultilevel"/>
    <w:tmpl w:val="DE9471C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15:restartNumberingAfterBreak="0">
    <w:nsid w:val="4CC266BF"/>
    <w:multiLevelType w:val="hybridMultilevel"/>
    <w:tmpl w:val="F21489F4"/>
    <w:lvl w:ilvl="0" w:tplc="04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9362B98"/>
    <w:multiLevelType w:val="hybridMultilevel"/>
    <w:tmpl w:val="34AA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10AD1"/>
    <w:multiLevelType w:val="hybridMultilevel"/>
    <w:tmpl w:val="4B3CC16C"/>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64C11BBB"/>
    <w:multiLevelType w:val="hybridMultilevel"/>
    <w:tmpl w:val="07E2C4AA"/>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9" w15:restartNumberingAfterBreak="0">
    <w:nsid w:val="6D8318DC"/>
    <w:multiLevelType w:val="hybridMultilevel"/>
    <w:tmpl w:val="B474528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0" w15:restartNumberingAfterBreak="0">
    <w:nsid w:val="6F113DFC"/>
    <w:multiLevelType w:val="hybridMultilevel"/>
    <w:tmpl w:val="7EAACB7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1" w15:restartNumberingAfterBreak="0">
    <w:nsid w:val="725A2B8A"/>
    <w:multiLevelType w:val="hybridMultilevel"/>
    <w:tmpl w:val="EDA2E50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2" w15:restartNumberingAfterBreak="0">
    <w:nsid w:val="75F8704B"/>
    <w:multiLevelType w:val="hybridMultilevel"/>
    <w:tmpl w:val="802CA384"/>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 w15:restartNumberingAfterBreak="0">
    <w:nsid w:val="792A0E45"/>
    <w:multiLevelType w:val="hybridMultilevel"/>
    <w:tmpl w:val="79ECE892"/>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15:restartNumberingAfterBreak="0">
    <w:nsid w:val="7DA75668"/>
    <w:multiLevelType w:val="hybridMultilevel"/>
    <w:tmpl w:val="5512FCC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5" w15:restartNumberingAfterBreak="0">
    <w:nsid w:val="7DA90E54"/>
    <w:multiLevelType w:val="hybridMultilevel"/>
    <w:tmpl w:val="C13EFDA4"/>
    <w:lvl w:ilvl="0" w:tplc="04090003">
      <w:start w:val="1"/>
      <w:numFmt w:val="bullet"/>
      <w:lvlText w:val="o"/>
      <w:lvlJc w:val="left"/>
      <w:pPr>
        <w:ind w:left="504" w:hanging="360"/>
      </w:pPr>
      <w:rPr>
        <w:rFonts w:ascii="Courier New" w:hAnsi="Courier New"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7"/>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5"/>
  </w:num>
  <w:num w:numId="20">
    <w:abstractNumId w:val="15"/>
  </w:num>
  <w:num w:numId="21">
    <w:abstractNumId w:val="26"/>
  </w:num>
  <w:num w:numId="22">
    <w:abstractNumId w:val="24"/>
  </w:num>
  <w:num w:numId="23">
    <w:abstractNumId w:val="29"/>
  </w:num>
  <w:num w:numId="24">
    <w:abstractNumId w:val="34"/>
  </w:num>
  <w:num w:numId="25">
    <w:abstractNumId w:val="31"/>
  </w:num>
  <w:num w:numId="26">
    <w:abstractNumId w:val="20"/>
  </w:num>
  <w:num w:numId="27">
    <w:abstractNumId w:val="33"/>
  </w:num>
  <w:num w:numId="28">
    <w:abstractNumId w:val="32"/>
  </w:num>
  <w:num w:numId="29">
    <w:abstractNumId w:val="18"/>
  </w:num>
  <w:num w:numId="30">
    <w:abstractNumId w:val="35"/>
  </w:num>
  <w:num w:numId="31">
    <w:abstractNumId w:val="12"/>
  </w:num>
  <w:num w:numId="32">
    <w:abstractNumId w:val="22"/>
  </w:num>
  <w:num w:numId="33">
    <w:abstractNumId w:val="27"/>
  </w:num>
  <w:num w:numId="34">
    <w:abstractNumId w:val="19"/>
  </w:num>
  <w:num w:numId="35">
    <w:abstractNumId w:val="14"/>
  </w:num>
  <w:num w:numId="36">
    <w:abstractNumId w:val="11"/>
  </w:num>
  <w:num w:numId="37">
    <w:abstractNumId w:val="16"/>
  </w:num>
  <w:num w:numId="38">
    <w:abstractNumId w:val="10"/>
  </w:num>
  <w:num w:numId="39">
    <w:abstractNumId w:val="28"/>
  </w:num>
  <w:num w:numId="40">
    <w:abstractNumId w:val="21"/>
  </w:num>
  <w:num w:numId="41">
    <w:abstractNumId w:val="23"/>
  </w:num>
  <w:num w:numId="42">
    <w:abstractNumId w:val="1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MDW1NDYzNjE0NjdV0lEKTi0uzszPAymwrAUAAM4gUCwAAAA="/>
  </w:docVars>
  <w:rsids>
    <w:rsidRoot w:val="000B3670"/>
    <w:rsid w:val="00002FD0"/>
    <w:rsid w:val="000043D2"/>
    <w:rsid w:val="00007B13"/>
    <w:rsid w:val="00014885"/>
    <w:rsid w:val="0002387F"/>
    <w:rsid w:val="00077773"/>
    <w:rsid w:val="000B3670"/>
    <w:rsid w:val="000C5E90"/>
    <w:rsid w:val="000D4801"/>
    <w:rsid w:val="000E0624"/>
    <w:rsid w:val="000E13A6"/>
    <w:rsid w:val="000F0C59"/>
    <w:rsid w:val="000F541F"/>
    <w:rsid w:val="001046C8"/>
    <w:rsid w:val="00163242"/>
    <w:rsid w:val="00191578"/>
    <w:rsid w:val="001D11CB"/>
    <w:rsid w:val="001D4FCC"/>
    <w:rsid w:val="001F45A8"/>
    <w:rsid w:val="002632DC"/>
    <w:rsid w:val="00275B02"/>
    <w:rsid w:val="002B69F1"/>
    <w:rsid w:val="002C3F3E"/>
    <w:rsid w:val="002D1176"/>
    <w:rsid w:val="002E2C89"/>
    <w:rsid w:val="002E39B1"/>
    <w:rsid w:val="00320A60"/>
    <w:rsid w:val="0034157D"/>
    <w:rsid w:val="00342AAD"/>
    <w:rsid w:val="00347D21"/>
    <w:rsid w:val="00354FFE"/>
    <w:rsid w:val="00372D5A"/>
    <w:rsid w:val="00374627"/>
    <w:rsid w:val="00380C2D"/>
    <w:rsid w:val="00394A6D"/>
    <w:rsid w:val="003A279B"/>
    <w:rsid w:val="003B41E8"/>
    <w:rsid w:val="003D31AF"/>
    <w:rsid w:val="003E00AA"/>
    <w:rsid w:val="003F19B9"/>
    <w:rsid w:val="003F68D7"/>
    <w:rsid w:val="003F714D"/>
    <w:rsid w:val="00405D7A"/>
    <w:rsid w:val="00417F2A"/>
    <w:rsid w:val="00441D05"/>
    <w:rsid w:val="004476A1"/>
    <w:rsid w:val="0046352A"/>
    <w:rsid w:val="00472067"/>
    <w:rsid w:val="00487466"/>
    <w:rsid w:val="004D220A"/>
    <w:rsid w:val="004D2FDE"/>
    <w:rsid w:val="004E308F"/>
    <w:rsid w:val="004E4B9F"/>
    <w:rsid w:val="004F3ADE"/>
    <w:rsid w:val="005114E7"/>
    <w:rsid w:val="00514F99"/>
    <w:rsid w:val="00524CE1"/>
    <w:rsid w:val="0053340C"/>
    <w:rsid w:val="00561F35"/>
    <w:rsid w:val="00571B64"/>
    <w:rsid w:val="0057774D"/>
    <w:rsid w:val="00586C9A"/>
    <w:rsid w:val="005B7156"/>
    <w:rsid w:val="005D1C60"/>
    <w:rsid w:val="005E5E55"/>
    <w:rsid w:val="005F30B8"/>
    <w:rsid w:val="005F7B9D"/>
    <w:rsid w:val="006045B9"/>
    <w:rsid w:val="00604DD0"/>
    <w:rsid w:val="00607A01"/>
    <w:rsid w:val="00616068"/>
    <w:rsid w:val="0062296E"/>
    <w:rsid w:val="006A1559"/>
    <w:rsid w:val="006A6C80"/>
    <w:rsid w:val="006B3BDD"/>
    <w:rsid w:val="006B6B1E"/>
    <w:rsid w:val="006D690D"/>
    <w:rsid w:val="006E401C"/>
    <w:rsid w:val="006E77EA"/>
    <w:rsid w:val="006F1679"/>
    <w:rsid w:val="006F5470"/>
    <w:rsid w:val="00700040"/>
    <w:rsid w:val="007450B8"/>
    <w:rsid w:val="00762CFA"/>
    <w:rsid w:val="0077621B"/>
    <w:rsid w:val="00781BBD"/>
    <w:rsid w:val="007963CE"/>
    <w:rsid w:val="007965C0"/>
    <w:rsid w:val="007B00BD"/>
    <w:rsid w:val="007B27B1"/>
    <w:rsid w:val="007D00B3"/>
    <w:rsid w:val="007D0239"/>
    <w:rsid w:val="007D3830"/>
    <w:rsid w:val="007F11E4"/>
    <w:rsid w:val="007F3B0F"/>
    <w:rsid w:val="00801590"/>
    <w:rsid w:val="00826575"/>
    <w:rsid w:val="00850C7A"/>
    <w:rsid w:val="0085226A"/>
    <w:rsid w:val="00852DDD"/>
    <w:rsid w:val="00877CBD"/>
    <w:rsid w:val="008916B6"/>
    <w:rsid w:val="008B072D"/>
    <w:rsid w:val="008E03D1"/>
    <w:rsid w:val="008E10EB"/>
    <w:rsid w:val="008E6717"/>
    <w:rsid w:val="008F3129"/>
    <w:rsid w:val="008F4BDF"/>
    <w:rsid w:val="008F66B3"/>
    <w:rsid w:val="00922C9B"/>
    <w:rsid w:val="00947DD1"/>
    <w:rsid w:val="00953ACB"/>
    <w:rsid w:val="009763C8"/>
    <w:rsid w:val="00996AA5"/>
    <w:rsid w:val="00A35EE1"/>
    <w:rsid w:val="00A555D4"/>
    <w:rsid w:val="00A56BD3"/>
    <w:rsid w:val="00A70C1C"/>
    <w:rsid w:val="00A765C6"/>
    <w:rsid w:val="00A77E7E"/>
    <w:rsid w:val="00A8131A"/>
    <w:rsid w:val="00A82F2C"/>
    <w:rsid w:val="00AC2471"/>
    <w:rsid w:val="00AF2E30"/>
    <w:rsid w:val="00B60A76"/>
    <w:rsid w:val="00B610E2"/>
    <w:rsid w:val="00B638DB"/>
    <w:rsid w:val="00B63FB5"/>
    <w:rsid w:val="00B769EE"/>
    <w:rsid w:val="00B86C5C"/>
    <w:rsid w:val="00BA1B7A"/>
    <w:rsid w:val="00BC132E"/>
    <w:rsid w:val="00BC273A"/>
    <w:rsid w:val="00BE0E94"/>
    <w:rsid w:val="00BF63FC"/>
    <w:rsid w:val="00C06063"/>
    <w:rsid w:val="00C24325"/>
    <w:rsid w:val="00C32B7C"/>
    <w:rsid w:val="00C42F37"/>
    <w:rsid w:val="00C57E43"/>
    <w:rsid w:val="00C72B59"/>
    <w:rsid w:val="00C85544"/>
    <w:rsid w:val="00C914D1"/>
    <w:rsid w:val="00C935FA"/>
    <w:rsid w:val="00CA20FE"/>
    <w:rsid w:val="00CC4673"/>
    <w:rsid w:val="00CC75DB"/>
    <w:rsid w:val="00CF067E"/>
    <w:rsid w:val="00D07DA6"/>
    <w:rsid w:val="00D2474B"/>
    <w:rsid w:val="00D33143"/>
    <w:rsid w:val="00D36718"/>
    <w:rsid w:val="00D56207"/>
    <w:rsid w:val="00D765AF"/>
    <w:rsid w:val="00DA5757"/>
    <w:rsid w:val="00DB1167"/>
    <w:rsid w:val="00DD2173"/>
    <w:rsid w:val="00DD4208"/>
    <w:rsid w:val="00E1010D"/>
    <w:rsid w:val="00E21AA5"/>
    <w:rsid w:val="00E2395B"/>
    <w:rsid w:val="00E43E85"/>
    <w:rsid w:val="00E67C40"/>
    <w:rsid w:val="00E74C44"/>
    <w:rsid w:val="00E83EEA"/>
    <w:rsid w:val="00E91D43"/>
    <w:rsid w:val="00E95998"/>
    <w:rsid w:val="00EA2B92"/>
    <w:rsid w:val="00EA6FDD"/>
    <w:rsid w:val="00EC1C06"/>
    <w:rsid w:val="00EC431B"/>
    <w:rsid w:val="00ED3151"/>
    <w:rsid w:val="00EE3709"/>
    <w:rsid w:val="00EF05C9"/>
    <w:rsid w:val="00F14D16"/>
    <w:rsid w:val="00F508A5"/>
    <w:rsid w:val="00F53794"/>
    <w:rsid w:val="00F6604E"/>
    <w:rsid w:val="00FC2AC7"/>
    <w:rsid w:val="00FD3F7F"/>
    <w:rsid w:val="00FF24A0"/>
    <w:rsid w:val="00FF2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E9734"/>
  <w15:chartTrackingRefBased/>
  <w15:docId w15:val="{D640028C-69C4-49C5-8C44-A0084273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1F45A8"/>
    <w:pPr>
      <w:keepNext/>
      <w:keepLines/>
      <w:spacing w:before="120" w:after="60"/>
      <w:contextualSpacing/>
      <w:outlineLvl w:val="0"/>
    </w:pPr>
    <w:rPr>
      <w:rFonts w:asciiTheme="majorHAnsi" w:eastAsiaTheme="majorEastAsia" w:hAnsiTheme="majorHAnsi" w:cstheme="majorBidi"/>
      <w:b/>
      <w:color w:val="000000" w:themeColor="text1"/>
      <w:sz w:val="28"/>
      <w:szCs w:val="32"/>
      <w:u w:val="single"/>
    </w:rPr>
  </w:style>
  <w:style w:type="paragraph" w:styleId="Heading2">
    <w:name w:val="heading 2"/>
    <w:basedOn w:val="Normal"/>
    <w:link w:val="Heading2Char"/>
    <w:uiPriority w:val="9"/>
    <w:unhideWhenUsed/>
    <w:qFormat/>
    <w:rsid w:val="004D220A"/>
    <w:pPr>
      <w:keepNext/>
      <w:keepLines/>
      <w:spacing w:after="0"/>
      <w:ind w:left="144"/>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7965C0"/>
    <w:pPr>
      <w:numPr>
        <w:numId w:val="14"/>
      </w:numPr>
      <w:spacing w:after="80"/>
      <w:ind w:left="36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1F45A8"/>
    <w:rPr>
      <w:rFonts w:asciiTheme="majorHAnsi" w:eastAsiaTheme="majorEastAsia" w:hAnsiTheme="majorHAnsi" w:cstheme="majorBidi"/>
      <w:b/>
      <w:color w:val="000000" w:themeColor="text1"/>
      <w:sz w:val="28"/>
      <w:szCs w:val="32"/>
      <w:u w:val="single"/>
    </w:rPr>
  </w:style>
  <w:style w:type="character" w:customStyle="1" w:styleId="Heading2Char">
    <w:name w:val="Heading 2 Char"/>
    <w:basedOn w:val="DefaultParagraphFont"/>
    <w:link w:val="Heading2"/>
    <w:uiPriority w:val="9"/>
    <w:rsid w:val="004D220A"/>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20141">
      <w:bodyDiv w:val="1"/>
      <w:marLeft w:val="0"/>
      <w:marRight w:val="0"/>
      <w:marTop w:val="0"/>
      <w:marBottom w:val="0"/>
      <w:divBdr>
        <w:top w:val="none" w:sz="0" w:space="0" w:color="auto"/>
        <w:left w:val="none" w:sz="0" w:space="0" w:color="auto"/>
        <w:bottom w:val="none" w:sz="0" w:space="0" w:color="auto"/>
        <w:right w:val="none" w:sz="0" w:space="0" w:color="auto"/>
      </w:divBdr>
    </w:div>
    <w:div w:id="177740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so692@purdue.edu" TargetMode="External"/><Relationship Id="rId13" Type="http://schemas.openxmlformats.org/officeDocument/2006/relationships/hyperlink" Target="https://nanohub.org/members/6059?_ga=2.215915991.1930921897.1640103943-1678915802.1579782013" TargetMode="External"/><Relationship Id="rId18" Type="http://schemas.openxmlformats.org/officeDocument/2006/relationships/hyperlink" Target="mailto:shalaev@purdue.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gineering.purdue.edu/~shalaev/" TargetMode="External"/><Relationship Id="rId17" Type="http://schemas.openxmlformats.org/officeDocument/2006/relationships/hyperlink" Target="mailto:aeb@purdue.edu" TargetMode="External"/><Relationship Id="rId2" Type="http://schemas.openxmlformats.org/officeDocument/2006/relationships/numbering" Target="numbering.xml"/><Relationship Id="rId16" Type="http://schemas.openxmlformats.org/officeDocument/2006/relationships/hyperlink" Target="https://qscience.org/wp-content/uploads/2021/03/14-Blake-Wils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m.purdue.edu/kais/" TargetMode="External"/><Relationship Id="rId5" Type="http://schemas.openxmlformats.org/officeDocument/2006/relationships/webSettings" Target="webSettings.xml"/><Relationship Id="rId15" Type="http://schemas.openxmlformats.org/officeDocument/2006/relationships/hyperlink" Target="https://doi.org/10.1063/5.0060481" TargetMode="External"/><Relationship Id="rId23" Type="http://schemas.openxmlformats.org/officeDocument/2006/relationships/theme" Target="theme/theme1.xml"/><Relationship Id="rId10" Type="http://schemas.openxmlformats.org/officeDocument/2006/relationships/hyperlink" Target="https://engineering.purdue.edu/~aeb/" TargetMode="External"/><Relationship Id="rId19" Type="http://schemas.openxmlformats.org/officeDocument/2006/relationships/hyperlink" Target="mailto:kildishev@purdue.edu" TargetMode="External"/><Relationship Id="rId4" Type="http://schemas.openxmlformats.org/officeDocument/2006/relationships/settings" Target="settings.xml"/><Relationship Id="rId9" Type="http://schemas.openxmlformats.org/officeDocument/2006/relationships/hyperlink" Target="http://www.blakewilson.org" TargetMode="External"/><Relationship Id="rId14" Type="http://schemas.openxmlformats.org/officeDocument/2006/relationships/hyperlink" Target="https://engineering.purdue.edu/SoC-Team/about/system-on-chip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ai\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4EB6A7EE854E9292028AD980DC7FA1"/>
        <w:category>
          <w:name w:val="General"/>
          <w:gallery w:val="placeholder"/>
        </w:category>
        <w:types>
          <w:type w:val="bbPlcHdr"/>
        </w:types>
        <w:behaviors>
          <w:behavior w:val="content"/>
        </w:behaviors>
        <w:guid w:val="{1212B5A0-B5C2-498B-BB0F-45A2B86DF582}"/>
      </w:docPartPr>
      <w:docPartBody>
        <w:p w:rsidR="00EE0C96" w:rsidRDefault="00536463">
          <w:pPr>
            <w:pStyle w:val="FA4EB6A7EE854E9292028AD980DC7FA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63"/>
    <w:rsid w:val="000211AF"/>
    <w:rsid w:val="00100F3A"/>
    <w:rsid w:val="00163740"/>
    <w:rsid w:val="002946DF"/>
    <w:rsid w:val="00345064"/>
    <w:rsid w:val="00401833"/>
    <w:rsid w:val="004B73BC"/>
    <w:rsid w:val="004D2DF8"/>
    <w:rsid w:val="00536463"/>
    <w:rsid w:val="005F6E7B"/>
    <w:rsid w:val="0079360A"/>
    <w:rsid w:val="007F7991"/>
    <w:rsid w:val="009E14FD"/>
    <w:rsid w:val="00A73DD4"/>
    <w:rsid w:val="00B228DA"/>
    <w:rsid w:val="00CE33E5"/>
    <w:rsid w:val="00D53986"/>
    <w:rsid w:val="00DC63E8"/>
    <w:rsid w:val="00DD3B69"/>
    <w:rsid w:val="00EE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EB6A7EE854E9292028AD980DC7FA1">
    <w:name w:val="FA4EB6A7EE854E9292028AD980DC7FA1"/>
  </w:style>
  <w:style w:type="character" w:styleId="PlaceholderText">
    <w:name w:val="Placeholder Text"/>
    <w:basedOn w:val="DefaultParagraphFont"/>
    <w:uiPriority w:val="99"/>
    <w:semiHidden/>
    <w:rsid w:val="00EE0C96"/>
    <w:rPr>
      <w:color w:val="7B7B7B" w:themeColor="accent3" w:themeShade="BF"/>
    </w:rPr>
  </w:style>
  <w:style w:type="paragraph" w:customStyle="1" w:styleId="E18EBBDEFCA14B3E914EB03DBE06B608">
    <w:name w:val="E18EBBDEFCA14B3E914EB03DBE06B608"/>
    <w:rsid w:val="0040183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C51AA-89AE-4D84-B4A1-E467D31E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477</TotalTime>
  <Pages>6</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Blake Wilson</dc:creator>
  <cp:keywords/>
  <dc:description>Blake Wilson</dc:description>
  <cp:lastModifiedBy>Blake Anthony Wilson</cp:lastModifiedBy>
  <cp:revision>14</cp:revision>
  <cp:lastPrinted>2021-12-22T18:02:00Z</cp:lastPrinted>
  <dcterms:created xsi:type="dcterms:W3CDTF">2022-03-25T02:26:00Z</dcterms:created>
  <dcterms:modified xsi:type="dcterms:W3CDTF">2022-03-25T19:55:00Z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